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8AF7B" w14:textId="0A62149D" w:rsidR="00156C1D" w:rsidRPr="00316F98" w:rsidRDefault="003E0E73" w:rsidP="00316F98">
      <w:pPr>
        <w:pStyle w:val="Ttulo3"/>
        <w:shd w:val="clear" w:color="auto" w:fill="EEEEEE"/>
        <w:spacing w:after="105"/>
        <w:jc w:val="center"/>
        <w:textAlignment w:val="baseline"/>
        <w:rPr>
          <w:rFonts w:ascii="Source Sans Pro" w:hAnsi="Source Sans Pro"/>
          <w:b w:val="0"/>
          <w:i w:val="0"/>
          <w:iCs/>
          <w:color w:val="4472C4" w:themeColor="accent1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6F98">
        <w:rPr>
          <w:rFonts w:ascii="Source Sans Pro" w:hAnsi="Source Sans Pro"/>
          <w:b w:val="0"/>
          <w:bCs/>
          <w:i w:val="0"/>
          <w:iCs/>
          <w:color w:val="4472C4" w:themeColor="accent1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Finder </w:t>
      </w:r>
      <w:r w:rsidR="00357FB2" w:rsidRPr="00316F98">
        <w:rPr>
          <w:rFonts w:ascii="Source Sans Pro" w:hAnsi="Source Sans Pro"/>
          <w:b w:val="0"/>
          <w:bCs/>
          <w:i w:val="0"/>
          <w:iCs/>
          <w:color w:val="4472C4" w:themeColor="accent1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r w:rsidRPr="00316F98">
        <w:rPr>
          <w:rFonts w:ascii="Source Sans Pro" w:hAnsi="Source Sans Pro"/>
          <w:b w:val="0"/>
          <w:bCs/>
          <w:i w:val="0"/>
          <w:iCs/>
          <w:color w:val="4472C4" w:themeColor="accent1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Local File</w:t>
      </w:r>
    </w:p>
    <w:p w14:paraId="58CFEBE5" w14:textId="542F7350" w:rsidR="00885868" w:rsidRPr="00436AA0" w:rsidRDefault="003E0E73" w:rsidP="00885868">
      <w:pPr>
        <w:rPr>
          <w:lang w:val="en-US"/>
        </w:rPr>
      </w:pPr>
      <w:r w:rsidRPr="00436AA0">
        <w:rPr>
          <w:lang w:val="en-US"/>
        </w:rPr>
        <w:t>11</w:t>
      </w:r>
      <w:r w:rsidR="00885868" w:rsidRPr="00436AA0">
        <w:rPr>
          <w:lang w:val="en-US"/>
        </w:rPr>
        <w:t xml:space="preserve"> </w:t>
      </w:r>
      <w:proofErr w:type="spellStart"/>
      <w:r w:rsidR="00357FB2" w:rsidRPr="00436AA0">
        <w:rPr>
          <w:lang w:val="en-US"/>
        </w:rPr>
        <w:t>noviembre</w:t>
      </w:r>
      <w:proofErr w:type="spellEnd"/>
      <w:r w:rsidR="00885868" w:rsidRPr="00436AA0">
        <w:rPr>
          <w:lang w:val="en-US"/>
        </w:rPr>
        <w:t xml:space="preserve"> 2019</w:t>
      </w:r>
    </w:p>
    <w:p w14:paraId="5F00FAF2" w14:textId="48E30DCC" w:rsidR="00137615" w:rsidRDefault="00137615" w:rsidP="00137615">
      <w:pPr>
        <w:rPr>
          <w:color w:val="0070C0"/>
          <w:sz w:val="28"/>
          <w:szCs w:val="28"/>
          <w:u w:val="single"/>
        </w:rPr>
      </w:pPr>
      <w:r>
        <w:rPr>
          <w:color w:val="0070C0"/>
          <w:sz w:val="28"/>
          <w:szCs w:val="28"/>
          <w:u w:val="single"/>
        </w:rPr>
        <w:t>Objetivo</w:t>
      </w:r>
      <w:r w:rsidRPr="00FD24BB">
        <w:rPr>
          <w:color w:val="0070C0"/>
          <w:sz w:val="28"/>
          <w:szCs w:val="28"/>
          <w:u w:val="single"/>
        </w:rPr>
        <w:t xml:space="preserve"> del proyecto </w:t>
      </w:r>
    </w:p>
    <w:p w14:paraId="2147CF35" w14:textId="4FB14716" w:rsidR="00885868" w:rsidRDefault="00885868" w:rsidP="00885868">
      <w:r>
        <w:t xml:space="preserve">Objetivo: </w:t>
      </w:r>
      <w:r w:rsidR="003E0E73">
        <w:t>Crear un buscador de países en PHP. Mostrando sugerencia posibles resultados a medida que el usuario escribe.</w:t>
      </w:r>
    </w:p>
    <w:p w14:paraId="6746CE09" w14:textId="2C13ADF6" w:rsidR="00FD24BB" w:rsidRDefault="00FD24BB" w:rsidP="00885868">
      <w:pPr>
        <w:rPr>
          <w:color w:val="0070C0"/>
          <w:sz w:val="28"/>
          <w:szCs w:val="28"/>
          <w:u w:val="single"/>
        </w:rPr>
      </w:pPr>
      <w:bookmarkStart w:id="0" w:name="_Hlk24367924"/>
      <w:r w:rsidRPr="00FD24BB">
        <w:rPr>
          <w:color w:val="0070C0"/>
          <w:sz w:val="28"/>
          <w:szCs w:val="28"/>
          <w:u w:val="single"/>
        </w:rPr>
        <w:t xml:space="preserve">Requisitos del proyecto </w:t>
      </w:r>
    </w:p>
    <w:bookmarkEnd w:id="0"/>
    <w:p w14:paraId="10641EA2" w14:textId="77777777" w:rsidR="00FD24BB" w:rsidRPr="00FD24BB" w:rsidRDefault="00FD24BB" w:rsidP="00FD24BB">
      <w:pPr>
        <w:pStyle w:val="Prrafodelista"/>
        <w:numPr>
          <w:ilvl w:val="0"/>
          <w:numId w:val="29"/>
        </w:numPr>
        <w:spacing w:line="276" w:lineRule="auto"/>
        <w:jc w:val="both"/>
      </w:pPr>
      <w:r w:rsidRPr="00FD24BB">
        <w:t>Debes mostrar sugerencias de autocompletado a medida que el usuario escribe en el buscador.</w:t>
      </w:r>
    </w:p>
    <w:p w14:paraId="6BF7F814" w14:textId="3CFE9E93" w:rsidR="00FD24BB" w:rsidRPr="00FD24BB" w:rsidRDefault="00FD24BB" w:rsidP="00FD24BB">
      <w:pPr>
        <w:pStyle w:val="Prrafodelista"/>
        <w:numPr>
          <w:ilvl w:val="0"/>
          <w:numId w:val="29"/>
        </w:numPr>
        <w:spacing w:line="276" w:lineRule="auto"/>
        <w:jc w:val="both"/>
      </w:pPr>
      <w:r w:rsidRPr="00FD24BB">
        <w:t>El sistema de autocomplete no debe de realizar nuevas request por cada cambio de valor en el input, sino que debe de resolverlo en cliente.</w:t>
      </w:r>
    </w:p>
    <w:p w14:paraId="22F4FF31" w14:textId="77777777" w:rsidR="00FD24BB" w:rsidRPr="00FD24BB" w:rsidRDefault="00FD24BB" w:rsidP="00FD24BB">
      <w:pPr>
        <w:pStyle w:val="Prrafodelista"/>
        <w:numPr>
          <w:ilvl w:val="0"/>
          <w:numId w:val="29"/>
        </w:numPr>
        <w:spacing w:line="276" w:lineRule="auto"/>
        <w:jc w:val="both"/>
      </w:pPr>
      <w:r w:rsidRPr="00FD24BB">
        <w:t>Debes de devolver los códigos de respuesta oportunos para cada caso</w:t>
      </w:r>
    </w:p>
    <w:p w14:paraId="2BEED23E" w14:textId="712283B3" w:rsidR="00FD24BB" w:rsidRPr="00FD24BB" w:rsidRDefault="00FD24BB" w:rsidP="00FD24BB">
      <w:pPr>
        <w:pStyle w:val="Prrafodelista"/>
        <w:numPr>
          <w:ilvl w:val="0"/>
          <w:numId w:val="29"/>
        </w:numPr>
        <w:spacing w:line="276" w:lineRule="auto"/>
        <w:jc w:val="both"/>
      </w:pPr>
      <w:r w:rsidRPr="00FD24BB">
        <w:t>La estructura de tu frontend debe de estar separada por “partials” que serán fragmentos de HTML que incluirás en el la vista principal mediante require, include, require_once o include_once de PHP (deberás analizar las diferencias y usar la más adecuada). Deberás tener un index.php que incluya como mínimo un header.php y un footer.php</w:t>
      </w:r>
    </w:p>
    <w:p w14:paraId="04046D64" w14:textId="77777777" w:rsidR="00FD24BB" w:rsidRPr="00FD24BB" w:rsidRDefault="00FD24BB" w:rsidP="00FD24BB">
      <w:pPr>
        <w:pStyle w:val="Prrafodelista"/>
        <w:numPr>
          <w:ilvl w:val="0"/>
          <w:numId w:val="29"/>
        </w:numPr>
        <w:spacing w:line="276" w:lineRule="auto"/>
        <w:jc w:val="both"/>
      </w:pPr>
      <w:r w:rsidRPr="00FD24BB">
        <w:t>Si escribes un nombre de país que no existe, el servidor debe de devolver una respuesta tipo 404 que deberás interpretar mostrando un mensaje tipo popup</w:t>
      </w:r>
    </w:p>
    <w:p w14:paraId="38E55924" w14:textId="77777777" w:rsidR="00FD24BB" w:rsidRPr="00FD24BB" w:rsidRDefault="00FD24BB" w:rsidP="00FD24BB">
      <w:pPr>
        <w:pStyle w:val="Prrafodelista"/>
        <w:numPr>
          <w:ilvl w:val="0"/>
          <w:numId w:val="29"/>
        </w:numPr>
        <w:spacing w:line="276" w:lineRule="auto"/>
        <w:jc w:val="both"/>
      </w:pPr>
      <w:r w:rsidRPr="00FD24BB">
        <w:t>Deber hacer uso PHP para consultar el fichero CSV</w:t>
      </w:r>
    </w:p>
    <w:p w14:paraId="51997C50" w14:textId="77777777" w:rsidR="00FD24BB" w:rsidRPr="00FD24BB" w:rsidRDefault="00FD24BB" w:rsidP="00FD24BB">
      <w:pPr>
        <w:pStyle w:val="Prrafodelista"/>
        <w:numPr>
          <w:ilvl w:val="0"/>
          <w:numId w:val="29"/>
        </w:numPr>
        <w:spacing w:line="276" w:lineRule="auto"/>
        <w:jc w:val="both"/>
      </w:pPr>
      <w:r w:rsidRPr="00FD24BB">
        <w:t>Debes documentar todo tu código</w:t>
      </w:r>
    </w:p>
    <w:p w14:paraId="0842F8C9" w14:textId="77777777" w:rsidR="00FD24BB" w:rsidRPr="00FD24BB" w:rsidRDefault="00FD24BB" w:rsidP="00FD24BB">
      <w:pPr>
        <w:pStyle w:val="Prrafodelista"/>
        <w:numPr>
          <w:ilvl w:val="0"/>
          <w:numId w:val="29"/>
        </w:numPr>
        <w:spacing w:line="276" w:lineRule="auto"/>
        <w:jc w:val="both"/>
      </w:pPr>
      <w:r w:rsidRPr="00FD24BB">
        <w:t>Debes de separar la capa de HTML de la de JS, CSS y PHP de forma clara y ordenada</w:t>
      </w:r>
    </w:p>
    <w:p w14:paraId="0C4EE3D5" w14:textId="77777777" w:rsidR="00FD24BB" w:rsidRPr="00FD24BB" w:rsidRDefault="00FD24BB" w:rsidP="00FD24BB">
      <w:pPr>
        <w:pStyle w:val="Prrafodelista"/>
        <w:numPr>
          <w:ilvl w:val="0"/>
          <w:numId w:val="29"/>
        </w:numPr>
        <w:spacing w:line="276" w:lineRule="auto"/>
        <w:jc w:val="both"/>
      </w:pPr>
      <w:r w:rsidRPr="00FD24BB">
        <w:t>Debes de hacer uso de una versión de PHP &gt;= 5.6</w:t>
      </w:r>
    </w:p>
    <w:p w14:paraId="49870751" w14:textId="77777777" w:rsidR="00FD24BB" w:rsidRPr="00FD24BB" w:rsidRDefault="00FD24BB" w:rsidP="00FD24BB">
      <w:pPr>
        <w:pStyle w:val="Prrafodelista"/>
        <w:numPr>
          <w:ilvl w:val="0"/>
          <w:numId w:val="29"/>
        </w:numPr>
        <w:spacing w:line="276" w:lineRule="auto"/>
        <w:jc w:val="both"/>
      </w:pPr>
      <w:r w:rsidRPr="00FD24BB">
        <w:t>No puedes hacer uso de librerías de terceros para la parte de Javascript</w:t>
      </w:r>
    </w:p>
    <w:p w14:paraId="5C309D51" w14:textId="77777777" w:rsidR="00FD24BB" w:rsidRPr="00FD24BB" w:rsidRDefault="00FD24BB" w:rsidP="00FD24BB">
      <w:pPr>
        <w:pStyle w:val="Prrafodelista"/>
        <w:numPr>
          <w:ilvl w:val="0"/>
          <w:numId w:val="29"/>
        </w:numPr>
        <w:spacing w:line="276" w:lineRule="auto"/>
        <w:jc w:val="both"/>
      </w:pPr>
      <w:r w:rsidRPr="00FD24BB">
        <w:t>Debes de hacer uso de HTML 5</w:t>
      </w:r>
    </w:p>
    <w:p w14:paraId="50102609" w14:textId="77777777" w:rsidR="00FD24BB" w:rsidRPr="00FD24BB" w:rsidRDefault="00FD24BB" w:rsidP="00FD24BB">
      <w:pPr>
        <w:pStyle w:val="Prrafodelista"/>
        <w:numPr>
          <w:ilvl w:val="0"/>
          <w:numId w:val="29"/>
        </w:numPr>
        <w:spacing w:line="276" w:lineRule="auto"/>
        <w:jc w:val="both"/>
      </w:pPr>
      <w:r w:rsidRPr="00FD24BB">
        <w:t>Debes de colocar las metaetiquetas, títulos y atributos HTML debidamente para enriquecer el HTML con la máxima semántica posible</w:t>
      </w:r>
    </w:p>
    <w:p w14:paraId="168FF98B" w14:textId="77777777" w:rsidR="00FD24BB" w:rsidRPr="00FD24BB" w:rsidRDefault="00FD24BB" w:rsidP="00FD24BB">
      <w:pPr>
        <w:pStyle w:val="Prrafodelista"/>
        <w:numPr>
          <w:ilvl w:val="0"/>
          <w:numId w:val="29"/>
        </w:numPr>
        <w:spacing w:line="276" w:lineRule="auto"/>
        <w:jc w:val="both"/>
      </w:pPr>
      <w:r w:rsidRPr="00FD24BB">
        <w:t>Debes de hacer uso de buenas prácticas de HTML</w:t>
      </w:r>
    </w:p>
    <w:p w14:paraId="2C650DE8" w14:textId="77777777" w:rsidR="00FD24BB" w:rsidRPr="00FD24BB" w:rsidRDefault="00FD24BB" w:rsidP="00FD24BB">
      <w:pPr>
        <w:pStyle w:val="Prrafodelista"/>
        <w:numPr>
          <w:ilvl w:val="0"/>
          <w:numId w:val="29"/>
        </w:numPr>
        <w:spacing w:line="276" w:lineRule="auto"/>
        <w:jc w:val="both"/>
      </w:pPr>
      <w:r w:rsidRPr="00FD24BB">
        <w:t>Debe de ser responsive</w:t>
      </w:r>
    </w:p>
    <w:p w14:paraId="3BD350E7" w14:textId="77777777" w:rsidR="00FD24BB" w:rsidRPr="00FD24BB" w:rsidRDefault="00FD24BB" w:rsidP="00FD24BB">
      <w:pPr>
        <w:pStyle w:val="Prrafodelista"/>
        <w:numPr>
          <w:ilvl w:val="0"/>
          <w:numId w:val="29"/>
        </w:numPr>
        <w:spacing w:line="276" w:lineRule="auto"/>
        <w:jc w:val="both"/>
      </w:pPr>
      <w:r w:rsidRPr="00FD24BB">
        <w:t>Tu código debe de estar correctamente formateado</w:t>
      </w:r>
    </w:p>
    <w:p w14:paraId="34D37CAB" w14:textId="77777777" w:rsidR="00FD24BB" w:rsidRPr="00FD24BB" w:rsidRDefault="00FD24BB" w:rsidP="00FD24BB">
      <w:pPr>
        <w:pStyle w:val="Prrafodelista"/>
        <w:numPr>
          <w:ilvl w:val="0"/>
          <w:numId w:val="29"/>
        </w:numPr>
        <w:spacing w:line="276" w:lineRule="auto"/>
        <w:jc w:val="both"/>
      </w:pPr>
      <w:r w:rsidRPr="00FD24BB">
        <w:t>Debes hacer uso de GIT</w:t>
      </w:r>
    </w:p>
    <w:p w14:paraId="3062824A" w14:textId="77777777" w:rsidR="00FD24BB" w:rsidRPr="00FD24BB" w:rsidRDefault="00FD24BB" w:rsidP="00FD24BB">
      <w:pPr>
        <w:pStyle w:val="Prrafodelista"/>
        <w:numPr>
          <w:ilvl w:val="0"/>
          <w:numId w:val="29"/>
        </w:numPr>
        <w:spacing w:line="276" w:lineRule="auto"/>
        <w:jc w:val="both"/>
      </w:pPr>
      <w:r w:rsidRPr="00FD24BB">
        <w:t>Escribe commits claros y concisos, no debería extenderse más de 50 caracteres.</w:t>
      </w:r>
    </w:p>
    <w:p w14:paraId="4E2D2660" w14:textId="55F2C4A2" w:rsidR="00FD24BB" w:rsidRPr="00FD24BB" w:rsidRDefault="00FD24BB" w:rsidP="00FD24BB">
      <w:pPr>
        <w:pStyle w:val="Prrafodelista"/>
        <w:numPr>
          <w:ilvl w:val="0"/>
          <w:numId w:val="29"/>
        </w:numPr>
        <w:spacing w:line="276" w:lineRule="auto"/>
        <w:jc w:val="both"/>
      </w:pPr>
      <w:r w:rsidRPr="00FD24BB">
        <w:t>Por cada búsqueda que dé como resultado un país existente, se deberá de incrementar en un uno el número de request que dicho país ha recibido</w:t>
      </w:r>
    </w:p>
    <w:p w14:paraId="35261461" w14:textId="77777777" w:rsidR="00FD24BB" w:rsidRPr="00FD24BB" w:rsidRDefault="00FD24BB" w:rsidP="00FD24BB">
      <w:pPr>
        <w:pStyle w:val="Prrafodelista"/>
        <w:numPr>
          <w:ilvl w:val="0"/>
          <w:numId w:val="29"/>
        </w:numPr>
        <w:spacing w:line="276" w:lineRule="auto"/>
        <w:jc w:val="both"/>
      </w:pPr>
      <w:r w:rsidRPr="00FD24BB">
        <w:t>Nunca se deberá de recargar la página para realizar múltiples búsquedas</w:t>
      </w:r>
    </w:p>
    <w:p w14:paraId="0A0576A9" w14:textId="77777777" w:rsidR="00FD24BB" w:rsidRDefault="00FD24BB" w:rsidP="00885868">
      <w:pPr>
        <w:rPr>
          <w:color w:val="0070C0"/>
          <w:sz w:val="28"/>
          <w:szCs w:val="28"/>
          <w:u w:val="single"/>
        </w:rPr>
      </w:pPr>
    </w:p>
    <w:p w14:paraId="22412BD2" w14:textId="77777777" w:rsidR="00FD24BB" w:rsidRPr="00FD24BB" w:rsidRDefault="00FD24BB" w:rsidP="00885868">
      <w:pPr>
        <w:rPr>
          <w:color w:val="0070C0"/>
          <w:sz w:val="28"/>
          <w:szCs w:val="28"/>
        </w:rPr>
      </w:pPr>
    </w:p>
    <w:p w14:paraId="6BB6E75A" w14:textId="77777777" w:rsidR="00FD24BB" w:rsidRDefault="00FD24BB" w:rsidP="00885868">
      <w:pPr>
        <w:rPr>
          <w:color w:val="2E74B5" w:themeColor="accent5" w:themeShade="BF"/>
          <w:sz w:val="28"/>
          <w:szCs w:val="28"/>
          <w:u w:val="single"/>
        </w:rPr>
      </w:pPr>
    </w:p>
    <w:p w14:paraId="5326994A" w14:textId="77777777" w:rsidR="00FD24BB" w:rsidRDefault="00FD24BB" w:rsidP="00885868">
      <w:pPr>
        <w:rPr>
          <w:color w:val="2E74B5" w:themeColor="accent5" w:themeShade="BF"/>
          <w:sz w:val="28"/>
          <w:szCs w:val="28"/>
          <w:u w:val="single"/>
        </w:rPr>
      </w:pPr>
    </w:p>
    <w:p w14:paraId="6F1FC2FD" w14:textId="77777777" w:rsidR="00FD24BB" w:rsidRDefault="00FD24BB" w:rsidP="00885868">
      <w:pPr>
        <w:rPr>
          <w:color w:val="2E74B5" w:themeColor="accent5" w:themeShade="BF"/>
          <w:sz w:val="28"/>
          <w:szCs w:val="28"/>
          <w:u w:val="single"/>
        </w:rPr>
      </w:pPr>
    </w:p>
    <w:p w14:paraId="2BFC6834" w14:textId="0AD3819B" w:rsidR="00885868" w:rsidRPr="006923D0" w:rsidRDefault="002F5463" w:rsidP="00885868">
      <w:pPr>
        <w:rPr>
          <w:color w:val="2E74B5" w:themeColor="accent5" w:themeShade="BF"/>
          <w:sz w:val="28"/>
          <w:szCs w:val="28"/>
          <w:u w:val="single"/>
        </w:rPr>
      </w:pPr>
      <w:r w:rsidRPr="006923D0">
        <w:rPr>
          <w:color w:val="2E74B5" w:themeColor="accent5" w:themeShade="BF"/>
          <w:sz w:val="28"/>
          <w:szCs w:val="28"/>
          <w:u w:val="single"/>
        </w:rPr>
        <w:lastRenderedPageBreak/>
        <w:t>Análisis</w:t>
      </w:r>
      <w:r w:rsidR="00885868" w:rsidRPr="006923D0">
        <w:rPr>
          <w:color w:val="2E74B5" w:themeColor="accent5" w:themeShade="BF"/>
          <w:sz w:val="28"/>
          <w:szCs w:val="28"/>
          <w:u w:val="single"/>
        </w:rPr>
        <w:t xml:space="preserve"> del proyecto</w:t>
      </w:r>
    </w:p>
    <w:p w14:paraId="491AFA12" w14:textId="5E3CD5E1" w:rsidR="00885868" w:rsidRDefault="00885868" w:rsidP="00950591">
      <w:pPr>
        <w:pStyle w:val="Prrafodelista"/>
        <w:numPr>
          <w:ilvl w:val="0"/>
          <w:numId w:val="7"/>
        </w:numPr>
      </w:pPr>
      <w:r>
        <w:t xml:space="preserve">Sera </w:t>
      </w:r>
      <w:r w:rsidR="00316F98">
        <w:t>un buscador de países usando una API a terceros</w:t>
      </w:r>
    </w:p>
    <w:p w14:paraId="33FA809E" w14:textId="22B5FF9F" w:rsidR="00CE5E81" w:rsidRDefault="00CE5E81" w:rsidP="00950591">
      <w:pPr>
        <w:pStyle w:val="Prrafodelista"/>
        <w:numPr>
          <w:ilvl w:val="0"/>
          <w:numId w:val="7"/>
        </w:numPr>
      </w:pPr>
      <w:r w:rsidRPr="00CE5E81">
        <w:t xml:space="preserve">La organización de proyecto </w:t>
      </w:r>
      <w:r w:rsidR="00316F98">
        <w:t xml:space="preserve">se realizar buscando información acerca </w:t>
      </w:r>
      <w:r w:rsidR="00357FB2">
        <w:t>de php</w:t>
      </w:r>
    </w:p>
    <w:p w14:paraId="2E1C9631" w14:textId="77777777" w:rsidR="00950591" w:rsidRPr="00950591" w:rsidRDefault="00950591" w:rsidP="00950591">
      <w:pPr>
        <w:pStyle w:val="Ttulo1"/>
        <w:numPr>
          <w:ilvl w:val="0"/>
          <w:numId w:val="7"/>
        </w:numPr>
        <w:rPr>
          <w:rFonts w:asciiTheme="minorHAnsi" w:hAnsiTheme="minorHAnsi" w:cstheme="minorHAnsi"/>
          <w:b w:val="0"/>
          <w:bCs/>
          <w:sz w:val="24"/>
          <w:szCs w:val="28"/>
        </w:rPr>
      </w:pPr>
      <w:r w:rsidRPr="00950591">
        <w:rPr>
          <w:rFonts w:asciiTheme="minorHAnsi" w:hAnsiTheme="minorHAnsi" w:cstheme="minorHAnsi"/>
          <w:b w:val="0"/>
          <w:bCs/>
          <w:sz w:val="24"/>
          <w:szCs w:val="28"/>
        </w:rPr>
        <w:t xml:space="preserve">Investigamos la pregunta realizada por el usuario teniendo diferentes formatos de repuestas </w:t>
      </w:r>
    </w:p>
    <w:p w14:paraId="00518C7D" w14:textId="7A47BD4B" w:rsidR="00950591" w:rsidRDefault="00950591" w:rsidP="00CE5E81">
      <w:pPr>
        <w:pStyle w:val="Prrafodelista"/>
        <w:numPr>
          <w:ilvl w:val="0"/>
          <w:numId w:val="7"/>
        </w:numPr>
      </w:pPr>
      <w:r>
        <w:t>La organización se hará una tabla de Excel teniendo la prioridad, el tiempo, r</w:t>
      </w:r>
      <w:r w:rsidR="00CE5E81" w:rsidRPr="00CE5E81">
        <w:t>ealizaremos la documentación para guiarnos sobre la prioridad de cada tarea</w:t>
      </w:r>
      <w:r>
        <w:t>, el tiempo dedicado y la dificultad de cada uno.</w:t>
      </w:r>
    </w:p>
    <w:p w14:paraId="55BBC9A7" w14:textId="2D932C1D" w:rsidR="00950591" w:rsidRPr="00D96F01" w:rsidRDefault="00950591" w:rsidP="00CE5E81">
      <w:pPr>
        <w:rPr>
          <w:color w:val="2E74B5" w:themeColor="accent5" w:themeShade="BF"/>
          <w:sz w:val="28"/>
          <w:szCs w:val="28"/>
          <w:u w:val="single"/>
        </w:rPr>
      </w:pPr>
      <w:r w:rsidRPr="00D96F01">
        <w:rPr>
          <w:color w:val="2E74B5" w:themeColor="accent5" w:themeShade="BF"/>
          <w:sz w:val="28"/>
          <w:szCs w:val="28"/>
          <w:u w:val="single"/>
        </w:rPr>
        <w:t>Organización de proyecto</w:t>
      </w:r>
    </w:p>
    <w:p w14:paraId="47E8B2AC" w14:textId="2A479261" w:rsidR="00950591" w:rsidRDefault="00950591" w:rsidP="00D96F01">
      <w:r>
        <w:t xml:space="preserve"> </w:t>
      </w:r>
      <w:r w:rsidR="00D96F01">
        <w:t>R</w:t>
      </w:r>
      <w:r>
        <w:t>ealizar</w:t>
      </w:r>
      <w:r w:rsidR="00D96F01">
        <w:t xml:space="preserve">emos </w:t>
      </w:r>
      <w:r w:rsidR="002F5463">
        <w:t>una tabla</w:t>
      </w:r>
      <w:r>
        <w:t xml:space="preserve"> con las prioridades de cada tarea con su </w:t>
      </w:r>
      <w:r w:rsidR="002F5463">
        <w:t>título</w:t>
      </w:r>
      <w:r>
        <w:t xml:space="preserve"> nivel de dificultad y el tiempo en realizar cada tarea </w:t>
      </w:r>
    </w:p>
    <w:p w14:paraId="4D2339E5" w14:textId="77777777" w:rsidR="00D96F01" w:rsidRDefault="006923D0" w:rsidP="00D96F01">
      <w:pPr>
        <w:pStyle w:val="Prrafodelista"/>
        <w:numPr>
          <w:ilvl w:val="0"/>
          <w:numId w:val="9"/>
        </w:numPr>
      </w:pPr>
      <w:r>
        <w:t xml:space="preserve">Teniendo prioridades </w:t>
      </w:r>
    </w:p>
    <w:p w14:paraId="383061C1" w14:textId="77777777" w:rsidR="00D96F01" w:rsidRDefault="006923D0" w:rsidP="00D96F01">
      <w:pPr>
        <w:pStyle w:val="Prrafodelista"/>
        <w:numPr>
          <w:ilvl w:val="1"/>
          <w:numId w:val="9"/>
        </w:numPr>
      </w:pPr>
      <w:r>
        <w:t>Alta</w:t>
      </w:r>
    </w:p>
    <w:p w14:paraId="4CB06E67" w14:textId="77777777" w:rsidR="00D96F01" w:rsidRDefault="006923D0" w:rsidP="00D96F01">
      <w:pPr>
        <w:pStyle w:val="Prrafodelista"/>
        <w:numPr>
          <w:ilvl w:val="1"/>
          <w:numId w:val="9"/>
        </w:numPr>
      </w:pPr>
      <w:r>
        <w:t>Media</w:t>
      </w:r>
    </w:p>
    <w:p w14:paraId="4E12933F" w14:textId="63519AE7" w:rsidR="00950591" w:rsidRDefault="006923D0" w:rsidP="00D96F01">
      <w:pPr>
        <w:pStyle w:val="Prrafodelista"/>
        <w:numPr>
          <w:ilvl w:val="1"/>
          <w:numId w:val="9"/>
        </w:numPr>
      </w:pPr>
      <w:r>
        <w:t>Baja.</w:t>
      </w:r>
    </w:p>
    <w:p w14:paraId="37A048F6" w14:textId="29C49EB7" w:rsidR="00D96F01" w:rsidRDefault="006923D0" w:rsidP="00D96F01">
      <w:pPr>
        <w:pStyle w:val="Prrafodelista"/>
        <w:numPr>
          <w:ilvl w:val="0"/>
          <w:numId w:val="9"/>
        </w:numPr>
      </w:pPr>
      <w:r>
        <w:t xml:space="preserve">Titulo </w:t>
      </w:r>
    </w:p>
    <w:p w14:paraId="35D7998E" w14:textId="7AE1733F" w:rsidR="00D96F01" w:rsidRDefault="002F5463" w:rsidP="00D96F01">
      <w:pPr>
        <w:pStyle w:val="Prrafodelista"/>
        <w:numPr>
          <w:ilvl w:val="1"/>
          <w:numId w:val="9"/>
        </w:numPr>
      </w:pPr>
      <w:r>
        <w:t>Documentación</w:t>
      </w:r>
    </w:p>
    <w:p w14:paraId="2870EED3" w14:textId="3181B5A5" w:rsidR="00D96F01" w:rsidRDefault="00D96F01" w:rsidP="00D96F01">
      <w:pPr>
        <w:pStyle w:val="Prrafodelista"/>
        <w:numPr>
          <w:ilvl w:val="1"/>
          <w:numId w:val="9"/>
        </w:numPr>
      </w:pPr>
      <w:r>
        <w:t xml:space="preserve">Organización </w:t>
      </w:r>
    </w:p>
    <w:p w14:paraId="58224651" w14:textId="7F4F6E77" w:rsidR="00D96F01" w:rsidRDefault="002F5463" w:rsidP="00D96F01">
      <w:pPr>
        <w:pStyle w:val="Prrafodelista"/>
        <w:numPr>
          <w:ilvl w:val="1"/>
          <w:numId w:val="9"/>
        </w:numPr>
      </w:pPr>
      <w:r>
        <w:t>Búsqueda</w:t>
      </w:r>
      <w:r w:rsidR="00D96F01">
        <w:t xml:space="preserve"> previa de información</w:t>
      </w:r>
    </w:p>
    <w:p w14:paraId="0BE33CF0" w14:textId="31323926" w:rsidR="00D96F01" w:rsidRDefault="002F5463" w:rsidP="00D96F01">
      <w:pPr>
        <w:pStyle w:val="Prrafodelista"/>
        <w:numPr>
          <w:ilvl w:val="1"/>
          <w:numId w:val="9"/>
        </w:numPr>
      </w:pPr>
      <w:r>
        <w:t>Análisis</w:t>
      </w:r>
      <w:r w:rsidR="00D96F01">
        <w:t xml:space="preserve"> de Requisitos</w:t>
      </w:r>
    </w:p>
    <w:p w14:paraId="5C27A856" w14:textId="6B2D80F3" w:rsidR="006923D0" w:rsidRDefault="002F5463" w:rsidP="00D96F01">
      <w:pPr>
        <w:pStyle w:val="Prrafodelista"/>
        <w:numPr>
          <w:ilvl w:val="1"/>
          <w:numId w:val="9"/>
        </w:numPr>
      </w:pPr>
      <w:r>
        <w:t>Creación</w:t>
      </w:r>
      <w:r w:rsidR="00D96F01">
        <w:t xml:space="preserve"> del repositorio</w:t>
      </w:r>
    </w:p>
    <w:p w14:paraId="293AC133" w14:textId="0E649551" w:rsidR="00A56E56" w:rsidRDefault="002F5463" w:rsidP="00D96F01">
      <w:pPr>
        <w:pStyle w:val="Prrafodelista"/>
        <w:numPr>
          <w:ilvl w:val="1"/>
          <w:numId w:val="9"/>
        </w:numPr>
      </w:pPr>
      <w:r>
        <w:t>Creación</w:t>
      </w:r>
      <w:r w:rsidR="00D96F01">
        <w:t xml:space="preserve"> del cuestionario</w:t>
      </w:r>
    </w:p>
    <w:p w14:paraId="31C18720" w14:textId="5C1B944A" w:rsidR="00A56E56" w:rsidRDefault="00A56E56" w:rsidP="00D96F01">
      <w:pPr>
        <w:pStyle w:val="Prrafodelista"/>
        <w:numPr>
          <w:ilvl w:val="1"/>
          <w:numId w:val="9"/>
        </w:numPr>
      </w:pPr>
      <w:r>
        <w:t xml:space="preserve">Estructura de </w:t>
      </w:r>
      <w:r w:rsidR="002F5463">
        <w:t>HTML</w:t>
      </w:r>
    </w:p>
    <w:p w14:paraId="6F6DC9E0" w14:textId="24C6458E" w:rsidR="00D96F01" w:rsidRDefault="00A56E56" w:rsidP="00D96F01">
      <w:pPr>
        <w:pStyle w:val="Prrafodelista"/>
        <w:numPr>
          <w:ilvl w:val="1"/>
          <w:numId w:val="9"/>
        </w:numPr>
      </w:pPr>
      <w:r>
        <w:t>Realizar pruebas JSON por las peticiones de datos</w:t>
      </w:r>
      <w:r w:rsidR="00D96F01">
        <w:t xml:space="preserve"> </w:t>
      </w:r>
    </w:p>
    <w:p w14:paraId="20F6E947" w14:textId="429112ED" w:rsidR="00D96F01" w:rsidRDefault="00D96F01" w:rsidP="00D96F01">
      <w:pPr>
        <w:pStyle w:val="Prrafodelista"/>
        <w:numPr>
          <w:ilvl w:val="1"/>
          <w:numId w:val="9"/>
        </w:numPr>
      </w:pPr>
      <w:r>
        <w:t xml:space="preserve">Desarrollo de la pagina </w:t>
      </w:r>
    </w:p>
    <w:p w14:paraId="528FEC35" w14:textId="60F12F96" w:rsidR="00D96F01" w:rsidRDefault="00D96F01" w:rsidP="00D96F01">
      <w:pPr>
        <w:pStyle w:val="Prrafodelista"/>
        <w:numPr>
          <w:ilvl w:val="1"/>
          <w:numId w:val="9"/>
        </w:numPr>
      </w:pPr>
      <w:r>
        <w:t>Testing</w:t>
      </w:r>
    </w:p>
    <w:p w14:paraId="3D831C45" w14:textId="12932ACA" w:rsidR="00D96F01" w:rsidRDefault="00D96F01" w:rsidP="00D96F01">
      <w:pPr>
        <w:pStyle w:val="Prrafodelista"/>
        <w:numPr>
          <w:ilvl w:val="0"/>
          <w:numId w:val="9"/>
        </w:numPr>
      </w:pPr>
      <w:r>
        <w:t>Tiempo estimado</w:t>
      </w:r>
    </w:p>
    <w:p w14:paraId="02FF50CF" w14:textId="32DD3C49" w:rsidR="00D96F01" w:rsidRDefault="00D96F01" w:rsidP="00D96F01">
      <w:pPr>
        <w:pStyle w:val="Prrafodelista"/>
        <w:numPr>
          <w:ilvl w:val="1"/>
          <w:numId w:val="9"/>
        </w:numPr>
      </w:pPr>
      <w:r>
        <w:t xml:space="preserve">Analizando la prioridad y documentación </w:t>
      </w:r>
    </w:p>
    <w:p w14:paraId="6C5E7922" w14:textId="613ECDE6" w:rsidR="00D96F01" w:rsidRDefault="00D96F01" w:rsidP="00D96F01">
      <w:pPr>
        <w:pStyle w:val="Prrafodelista"/>
        <w:numPr>
          <w:ilvl w:val="1"/>
          <w:numId w:val="9"/>
        </w:numPr>
      </w:pPr>
      <w:r>
        <w:t>Alta teniendo un tiempo estimado en 4 a 2 horas</w:t>
      </w:r>
    </w:p>
    <w:p w14:paraId="416DD46F" w14:textId="6DA1B1E4" w:rsidR="00D96F01" w:rsidRDefault="00D96F01" w:rsidP="00D96F01">
      <w:pPr>
        <w:pStyle w:val="Prrafodelista"/>
        <w:numPr>
          <w:ilvl w:val="1"/>
          <w:numId w:val="9"/>
        </w:numPr>
      </w:pPr>
      <w:r>
        <w:t>Media teniendo un tiempo estimado en 2 a 1 hora</w:t>
      </w:r>
    </w:p>
    <w:p w14:paraId="40A92AB4" w14:textId="64507E8F" w:rsidR="00A56E56" w:rsidRDefault="00D96F01" w:rsidP="00316F98">
      <w:pPr>
        <w:pStyle w:val="Prrafodelista"/>
        <w:numPr>
          <w:ilvl w:val="1"/>
          <w:numId w:val="9"/>
        </w:numPr>
      </w:pPr>
      <w:r>
        <w:t>Baja teniendo un tiempo estimado entre 1 hora a 10 minutos</w:t>
      </w:r>
    </w:p>
    <w:p w14:paraId="41E6DE34" w14:textId="02444FB4" w:rsidR="00A56E56" w:rsidRDefault="00D96F01" w:rsidP="00A56E56">
      <w:pPr>
        <w:pStyle w:val="Prrafodelista"/>
        <w:numPr>
          <w:ilvl w:val="0"/>
          <w:numId w:val="9"/>
        </w:numPr>
      </w:pPr>
      <w:r>
        <w:t xml:space="preserve">Dificultad </w:t>
      </w:r>
    </w:p>
    <w:p w14:paraId="2D21F212" w14:textId="727C4F2B" w:rsidR="00A56E56" w:rsidRDefault="00A56E56" w:rsidP="00A56E56">
      <w:pPr>
        <w:pStyle w:val="Prrafodelista"/>
        <w:numPr>
          <w:ilvl w:val="1"/>
          <w:numId w:val="9"/>
        </w:numPr>
      </w:pPr>
      <w:r>
        <w:t>Varia el tiempo y las prioridades</w:t>
      </w:r>
    </w:p>
    <w:p w14:paraId="050427D0" w14:textId="7DBA49E1" w:rsidR="00A56E56" w:rsidRDefault="00A56E56" w:rsidP="00D832E0">
      <w:pPr>
        <w:pStyle w:val="Prrafodelista"/>
        <w:numPr>
          <w:ilvl w:val="1"/>
          <w:numId w:val="9"/>
        </w:numPr>
      </w:pPr>
      <w:r>
        <w:t>Nivel de dificultad son 1 a 10.</w:t>
      </w:r>
    </w:p>
    <w:p w14:paraId="6EB12B54" w14:textId="5AEC6F07" w:rsidR="00FD24BB" w:rsidRDefault="003F2371" w:rsidP="00FD24BB">
      <w:hyperlink r:id="rId10" w:history="1">
        <w:r w:rsidR="00FD24BB" w:rsidRPr="00FD24BB">
          <w:rPr>
            <w:rStyle w:val="Hipervnculo"/>
          </w:rPr>
          <w:t>ListasTareasPHP.xlsx</w:t>
        </w:r>
      </w:hyperlink>
      <w:r w:rsidR="00FD24BB">
        <w:t xml:space="preserve"> </w:t>
      </w:r>
    </w:p>
    <w:p w14:paraId="3A3D24AA" w14:textId="77777777" w:rsidR="00436AA0" w:rsidRDefault="00436AA0" w:rsidP="00FD24BB"/>
    <w:p w14:paraId="60A119A4" w14:textId="77777777" w:rsidR="00436AA0" w:rsidRDefault="00436AA0" w:rsidP="00FD24BB"/>
    <w:p w14:paraId="7F448175" w14:textId="77777777" w:rsidR="00436AA0" w:rsidRDefault="00436AA0" w:rsidP="00FD24BB"/>
    <w:p w14:paraId="39E91FC9" w14:textId="77777777" w:rsidR="00436AA0" w:rsidRDefault="00436AA0" w:rsidP="00FD24BB"/>
    <w:p w14:paraId="0BEB991D" w14:textId="77777777" w:rsidR="00436AA0" w:rsidRDefault="00436AA0" w:rsidP="00FD24BB"/>
    <w:p w14:paraId="6C4FB23D" w14:textId="77777777" w:rsidR="00436AA0" w:rsidRDefault="00436AA0" w:rsidP="00FD24BB"/>
    <w:p w14:paraId="3B6C4ED0" w14:textId="685DAA00" w:rsidR="00436AA0" w:rsidRPr="00436AA0" w:rsidRDefault="00436AA0" w:rsidP="00FD24BB">
      <w:pPr>
        <w:rPr>
          <w:color w:val="0070C0"/>
          <w:sz w:val="28"/>
          <w:szCs w:val="28"/>
          <w:u w:val="single"/>
        </w:rPr>
      </w:pPr>
      <w:r w:rsidRPr="00436AA0">
        <w:rPr>
          <w:color w:val="0070C0"/>
          <w:sz w:val="28"/>
          <w:szCs w:val="28"/>
          <w:u w:val="single"/>
        </w:rPr>
        <w:lastRenderedPageBreak/>
        <w:t xml:space="preserve">Seguimiento de Calendario </w:t>
      </w:r>
    </w:p>
    <w:p w14:paraId="2D03B838" w14:textId="02BEFE96" w:rsidR="00436AA0" w:rsidRDefault="00436AA0" w:rsidP="00FD24BB">
      <w:r>
        <w:rPr>
          <w:rFonts w:asciiTheme="majorHAnsi" w:eastAsiaTheme="majorEastAsia" w:hAnsiTheme="majorHAnsi" w:cstheme="majorBidi"/>
          <w:b/>
          <w:noProof/>
          <w:color w:val="2F5496" w:themeColor="accent1" w:themeShade="BF"/>
          <w:sz w:val="28"/>
          <w:szCs w:val="32"/>
          <w:lang w:bidi="es-ES"/>
        </w:rPr>
        <w:drawing>
          <wp:inline distT="0" distB="0" distL="0" distR="0" wp14:anchorId="7439637B" wp14:editId="58AA5F38">
            <wp:extent cx="5400040" cy="4703160"/>
            <wp:effectExtent l="0" t="0" r="1016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5E8E8EFE" w14:textId="2F2346BA" w:rsidR="00EA1A77" w:rsidRDefault="00EA1A77" w:rsidP="00FD24BB">
      <w:r>
        <w:t xml:space="preserve">Como ya hemos comenzado la necesidad para elaborar un proyecto y las tareas a realizar </w:t>
      </w:r>
    </w:p>
    <w:p w14:paraId="377B9A68" w14:textId="42EF7639" w:rsidR="00EA1A77" w:rsidRDefault="00EA1A77" w:rsidP="00FD24BB">
      <w:r>
        <w:t>Ahora vamos a investigar</w:t>
      </w:r>
    </w:p>
    <w:p w14:paraId="751888D1" w14:textId="49B1E004" w:rsidR="00EA1A77" w:rsidRDefault="00357FB2" w:rsidP="00FD24B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6FBA02" wp14:editId="0CBF29F2">
                <wp:simplePos x="0" y="0"/>
                <wp:positionH relativeFrom="column">
                  <wp:posOffset>1184743</wp:posOffset>
                </wp:positionH>
                <wp:positionV relativeFrom="paragraph">
                  <wp:posOffset>70347</wp:posOffset>
                </wp:positionV>
                <wp:extent cx="1184745" cy="476885"/>
                <wp:effectExtent l="0" t="0" r="34925" b="18415"/>
                <wp:wrapNone/>
                <wp:docPr id="8" name="Flecha: pentágon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5" cy="47688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0D521" w14:textId="50322783" w:rsidR="00357FB2" w:rsidRPr="00357FB2" w:rsidRDefault="00357FB2" w:rsidP="00357FB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57FB2">
                              <w:rPr>
                                <w:b/>
                                <w:bCs/>
                              </w:rPr>
                              <w:t>Planificación detallada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6FBA02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pentágono 8" o:spid="_x0000_s1026" type="#_x0000_t15" style="position:absolute;margin-left:93.3pt;margin-top:5.55pt;width:93.3pt;height:37.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" adj="17253" fillcolor="#4472c4 [3204]" strokecolor="#1f3763 [1604]" strokeweight="1pt">
                <v:textbox>
                  <w:txbxContent>
                    <w:p w14:paraId="75F0D521" w14:textId="50322783" w:rsidR="00357FB2" w:rsidRPr="00357FB2" w:rsidRDefault="00357FB2" w:rsidP="00357FB2">
                      <w:pPr>
                        <w:rPr>
                          <w:b/>
                          <w:bCs/>
                        </w:rPr>
                      </w:pPr>
                      <w:r w:rsidRPr="00357FB2">
                        <w:rPr>
                          <w:b/>
                          <w:bCs/>
                        </w:rPr>
                        <w:t>Planificación detallada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2124C" wp14:editId="5AAA3531">
                <wp:simplePos x="0" y="0"/>
                <wp:positionH relativeFrom="column">
                  <wp:posOffset>23854</wp:posOffset>
                </wp:positionH>
                <wp:positionV relativeFrom="paragraph">
                  <wp:posOffset>70347</wp:posOffset>
                </wp:positionV>
                <wp:extent cx="1025718" cy="477078"/>
                <wp:effectExtent l="0" t="0" r="41275" b="18415"/>
                <wp:wrapNone/>
                <wp:docPr id="4" name="Flecha: pentágon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477078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96AA7" w14:textId="47E85A25" w:rsidR="00357FB2" w:rsidRPr="00357FB2" w:rsidRDefault="00357FB2" w:rsidP="00357FB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57F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Análisis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72124C" id="Flecha: pentágono 4" o:spid="_x0000_s1027" type="#_x0000_t15" style="position:absolute;margin-left:1.9pt;margin-top:5.55pt;width:80.75pt;height:37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" adj="16577" fillcolor="#4472c4 [3204]" strokecolor="#1f3763 [1604]" strokeweight="1pt">
                <v:textbox>
                  <w:txbxContent>
                    <w:p w14:paraId="17896AA7" w14:textId="47E85A25" w:rsidR="00357FB2" w:rsidRPr="00357FB2" w:rsidRDefault="00357FB2" w:rsidP="00357FB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57FB2">
                        <w:rPr>
                          <w:b/>
                          <w:bCs/>
                          <w:sz w:val="28"/>
                          <w:szCs w:val="28"/>
                        </w:rPr>
                        <w:t>Análisis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B67A91" wp14:editId="37AD0EBD">
                <wp:simplePos x="0" y="0"/>
                <wp:positionH relativeFrom="column">
                  <wp:posOffset>2497372</wp:posOffset>
                </wp:positionH>
                <wp:positionV relativeFrom="paragraph">
                  <wp:posOffset>71120</wp:posOffset>
                </wp:positionV>
                <wp:extent cx="970059" cy="477078"/>
                <wp:effectExtent l="0" t="0" r="40005" b="18415"/>
                <wp:wrapNone/>
                <wp:docPr id="7" name="Flecha: pentágon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477078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A8A0E" w14:textId="373FC1E1" w:rsidR="00357FB2" w:rsidRPr="00357FB2" w:rsidRDefault="00357FB2" w:rsidP="00357FB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57FB2">
                              <w:rPr>
                                <w:b/>
                                <w:bCs/>
                              </w:rPr>
                              <w:t>Ejecución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67A91" id="Flecha: pentágono 7" o:spid="_x0000_s1028" type="#_x0000_t15" style="position:absolute;margin-left:196.65pt;margin-top:5.6pt;width:76.4pt;height:3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" adj="16289" fillcolor="#4472c4 [3204]" strokecolor="#1f3763 [1604]" strokeweight="1pt">
                <v:textbox>
                  <w:txbxContent>
                    <w:p w14:paraId="7B1A8A0E" w14:textId="373FC1E1" w:rsidR="00357FB2" w:rsidRPr="00357FB2" w:rsidRDefault="00357FB2" w:rsidP="00357FB2">
                      <w:pPr>
                        <w:rPr>
                          <w:b/>
                          <w:bCs/>
                        </w:rPr>
                      </w:pPr>
                      <w:r w:rsidRPr="00357FB2">
                        <w:rPr>
                          <w:b/>
                          <w:bCs/>
                        </w:rPr>
                        <w:t>Ejecución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E0EADD" wp14:editId="6E846F18">
                <wp:simplePos x="0" y="0"/>
                <wp:positionH relativeFrom="column">
                  <wp:posOffset>3689074</wp:posOffset>
                </wp:positionH>
                <wp:positionV relativeFrom="paragraph">
                  <wp:posOffset>69850</wp:posOffset>
                </wp:positionV>
                <wp:extent cx="1184745" cy="476885"/>
                <wp:effectExtent l="0" t="0" r="34925" b="18415"/>
                <wp:wrapNone/>
                <wp:docPr id="6" name="Flecha: pentágon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5" cy="47688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420DF" w14:textId="55281AD2" w:rsidR="00357FB2" w:rsidRPr="00357FB2" w:rsidRDefault="00357FB2" w:rsidP="00357FB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57FB2">
                              <w:rPr>
                                <w:b/>
                                <w:bCs/>
                              </w:rPr>
                              <w:t>Seguimiento y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E0EADD" id="Flecha: pentágono 6" o:spid="_x0000_s1029" type="#_x0000_t15" style="position:absolute;margin-left:290.5pt;margin-top:5.5pt;width:93.3pt;height:37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" adj="17253" fillcolor="#4472c4 [3204]" strokecolor="#1f3763 [1604]" strokeweight="1pt">
                <v:textbox>
                  <w:txbxContent>
                    <w:p w14:paraId="308420DF" w14:textId="55281AD2" w:rsidR="00357FB2" w:rsidRPr="00357FB2" w:rsidRDefault="00357FB2" w:rsidP="00357FB2">
                      <w:pPr>
                        <w:rPr>
                          <w:b/>
                          <w:bCs/>
                        </w:rPr>
                      </w:pPr>
                      <w:r w:rsidRPr="00357FB2">
                        <w:rPr>
                          <w:b/>
                          <w:bCs/>
                        </w:rPr>
                        <w:t>Seguimiento y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5D3A38" wp14:editId="3D226AC8">
                <wp:simplePos x="0" y="0"/>
                <wp:positionH relativeFrom="column">
                  <wp:posOffset>5000929</wp:posOffset>
                </wp:positionH>
                <wp:positionV relativeFrom="paragraph">
                  <wp:posOffset>51407</wp:posOffset>
                </wp:positionV>
                <wp:extent cx="970059" cy="477078"/>
                <wp:effectExtent l="0" t="0" r="40005" b="18415"/>
                <wp:wrapNone/>
                <wp:docPr id="5" name="Flecha: pentágon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477078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50F95" w14:textId="4733B6D9" w:rsidR="00357FB2" w:rsidRPr="00357FB2" w:rsidRDefault="00357FB2" w:rsidP="00357FB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57FB2">
                              <w:rPr>
                                <w:b/>
                                <w:bCs/>
                              </w:rPr>
                              <w:t>Cierre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D3A38" id="Flecha: pentágono 5" o:spid="_x0000_s1030" type="#_x0000_t15" style="position:absolute;margin-left:393.75pt;margin-top:4.05pt;width:76.4pt;height:3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" adj="16289" fillcolor="#4472c4 [3204]" strokecolor="#1f3763 [1604]" strokeweight="1pt">
                <v:textbox>
                  <w:txbxContent>
                    <w:p w14:paraId="72050F95" w14:textId="4733B6D9" w:rsidR="00357FB2" w:rsidRPr="00357FB2" w:rsidRDefault="00357FB2" w:rsidP="00357FB2">
                      <w:pPr>
                        <w:rPr>
                          <w:b/>
                          <w:bCs/>
                        </w:rPr>
                      </w:pPr>
                      <w:r w:rsidRPr="00357FB2">
                        <w:rPr>
                          <w:b/>
                          <w:bCs/>
                        </w:rPr>
                        <w:t>Cierre</w:t>
                      </w:r>
                    </w:p>
                  </w:txbxContent>
                </v:textbox>
              </v:shape>
            </w:pict>
          </mc:Fallback>
        </mc:AlternateContent>
      </w:r>
      <w:r w:rsidR="00EA1A77">
        <w:t xml:space="preserve"> </w:t>
      </w:r>
    </w:p>
    <w:p w14:paraId="6B2BBBA4" w14:textId="25FA7614" w:rsidR="00AA7663" w:rsidRDefault="00357FB2" w:rsidP="00357FB2">
      <w:pPr>
        <w:tabs>
          <w:tab w:val="left" w:pos="1916"/>
        </w:tabs>
      </w:pPr>
      <w:r>
        <w:tab/>
      </w:r>
    </w:p>
    <w:p w14:paraId="1490AF8A" w14:textId="42FEF4C0" w:rsidR="00357FB2" w:rsidRDefault="000E35FD" w:rsidP="00357FB2">
      <w:pPr>
        <w:tabs>
          <w:tab w:val="left" w:pos="1916"/>
        </w:tabs>
      </w:pPr>
      <w:r w:rsidRPr="00357FB2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E04909" wp14:editId="0CE7126B">
                <wp:simplePos x="0" y="0"/>
                <wp:positionH relativeFrom="column">
                  <wp:posOffset>1200647</wp:posOffset>
                </wp:positionH>
                <wp:positionV relativeFrom="paragraph">
                  <wp:posOffset>141329</wp:posOffset>
                </wp:positionV>
                <wp:extent cx="1089135" cy="485029"/>
                <wp:effectExtent l="0" t="0" r="15875" b="10795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135" cy="4850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00F18" w14:textId="4AD3B1EA" w:rsidR="007D3FAB" w:rsidRPr="007D3FAB" w:rsidRDefault="007D3FAB" w:rsidP="007D3F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D3FAB">
                              <w:rPr>
                                <w:sz w:val="20"/>
                                <w:szCs w:val="20"/>
                              </w:rPr>
                              <w:t xml:space="preserve">Finder </w:t>
                            </w:r>
                            <w:proofErr w:type="spellStart"/>
                            <w:r w:rsidRPr="007D3FAB">
                              <w:rPr>
                                <w:sz w:val="20"/>
                                <w:szCs w:val="20"/>
                              </w:rPr>
                              <w:t>with</w:t>
                            </w:r>
                            <w:proofErr w:type="spellEnd"/>
                            <w:r w:rsidRPr="007D3FAB">
                              <w:rPr>
                                <w:sz w:val="20"/>
                                <w:szCs w:val="20"/>
                              </w:rPr>
                              <w:t xml:space="preserve"> local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E04909" id="Rectángulo: esquinas redondeadas 11" o:spid="_x0000_s1031" style="position:absolute;margin-left:94.55pt;margin-top:11.15pt;width:85.75pt;height:3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0FF00F18" w14:textId="4AD3B1EA" w:rsidR="007D3FAB" w:rsidRPr="007D3FAB" w:rsidRDefault="007D3FAB" w:rsidP="007D3FAB">
                      <w:pPr>
                        <w:rPr>
                          <w:sz w:val="20"/>
                          <w:szCs w:val="20"/>
                        </w:rPr>
                      </w:pPr>
                      <w:r w:rsidRPr="007D3FAB">
                        <w:rPr>
                          <w:sz w:val="20"/>
                          <w:szCs w:val="20"/>
                        </w:rPr>
                        <w:t xml:space="preserve">Finder </w:t>
                      </w:r>
                      <w:proofErr w:type="spellStart"/>
                      <w:r w:rsidRPr="007D3FAB">
                        <w:rPr>
                          <w:sz w:val="20"/>
                          <w:szCs w:val="20"/>
                        </w:rPr>
                        <w:t>with</w:t>
                      </w:r>
                      <w:proofErr w:type="spellEnd"/>
                      <w:r w:rsidRPr="007D3FAB">
                        <w:rPr>
                          <w:sz w:val="20"/>
                          <w:szCs w:val="20"/>
                        </w:rPr>
                        <w:t xml:space="preserve"> local file</w:t>
                      </w:r>
                    </w:p>
                  </w:txbxContent>
                </v:textbox>
              </v:roundrect>
            </w:pict>
          </mc:Fallback>
        </mc:AlternateContent>
      </w:r>
      <w:r w:rsidR="00357FB2" w:rsidRPr="00357FB2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4D6982" wp14:editId="6A439257">
                <wp:simplePos x="0" y="0"/>
                <wp:positionH relativeFrom="column">
                  <wp:posOffset>23854</wp:posOffset>
                </wp:positionH>
                <wp:positionV relativeFrom="paragraph">
                  <wp:posOffset>77718</wp:posOffset>
                </wp:positionV>
                <wp:extent cx="1025525" cy="548640"/>
                <wp:effectExtent l="0" t="0" r="22225" b="2286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247CB" w14:textId="4895D132" w:rsidR="00357FB2" w:rsidRPr="000E35FD" w:rsidRDefault="00357FB2" w:rsidP="00357F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35FD">
                              <w:rPr>
                                <w:sz w:val="20"/>
                                <w:szCs w:val="20"/>
                              </w:rPr>
                              <w:t>Documento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4D6982" id="Rectángulo: esquinas redondeadas 9" o:spid="_x0000_s1032" style="position:absolute;margin-left:1.9pt;margin-top:6.1pt;width:80.75pt;height:4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55D247CB" w14:textId="4895D132" w:rsidR="00357FB2" w:rsidRPr="000E35FD" w:rsidRDefault="00357FB2" w:rsidP="00357FB2">
                      <w:pPr>
                        <w:rPr>
                          <w:sz w:val="20"/>
                          <w:szCs w:val="20"/>
                        </w:rPr>
                      </w:pPr>
                      <w:r w:rsidRPr="000E35FD">
                        <w:rPr>
                          <w:sz w:val="20"/>
                          <w:szCs w:val="20"/>
                        </w:rPr>
                        <w:t>Documento del proyecto</w:t>
                      </w:r>
                    </w:p>
                  </w:txbxContent>
                </v:textbox>
              </v:roundrect>
            </w:pict>
          </mc:Fallback>
        </mc:AlternateContent>
      </w:r>
      <w:r w:rsidR="00357FB2" w:rsidRPr="00357FB2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A781EB" wp14:editId="7C10C523">
                <wp:simplePos x="0" y="0"/>
                <wp:positionH relativeFrom="column">
                  <wp:posOffset>4962165</wp:posOffset>
                </wp:positionH>
                <wp:positionV relativeFrom="paragraph">
                  <wp:posOffset>110325</wp:posOffset>
                </wp:positionV>
                <wp:extent cx="1025525" cy="310101"/>
                <wp:effectExtent l="0" t="0" r="22225" b="1397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101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E2D7F3" id="Rectángulo: esquinas redondeadas 18" o:spid="_x0000_s1026" style="position:absolute;margin-left:390.7pt;margin-top:8.7pt;width:80.75pt;height:24.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" fillcolor="#4472c4 [3204]" strokecolor="#1f3763 [1604]" strokeweight="1pt">
                <v:stroke joinstyle="miter"/>
              </v:roundrect>
            </w:pict>
          </mc:Fallback>
        </mc:AlternateContent>
      </w:r>
      <w:r w:rsidR="00357FB2" w:rsidRPr="00357FB2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518302" wp14:editId="55AAB787">
                <wp:simplePos x="0" y="0"/>
                <wp:positionH relativeFrom="column">
                  <wp:posOffset>3754037</wp:posOffset>
                </wp:positionH>
                <wp:positionV relativeFrom="paragraph">
                  <wp:posOffset>110159</wp:posOffset>
                </wp:positionV>
                <wp:extent cx="1025525" cy="310101"/>
                <wp:effectExtent l="0" t="0" r="22225" b="13970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101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D86635" id="Rectángulo: esquinas redondeadas 19" o:spid="_x0000_s1026" style="position:absolute;margin-left:295.6pt;margin-top:8.65pt;width:80.75pt;height:24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" fillcolor="#4472c4 [3204]" strokecolor="#1f3763 [1604]" strokeweight="1pt">
                <v:stroke joinstyle="miter"/>
              </v:roundrect>
            </w:pict>
          </mc:Fallback>
        </mc:AlternateContent>
      </w:r>
      <w:r w:rsidR="00357FB2" w:rsidRPr="00357FB2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7F0D77" wp14:editId="3A243F5B">
                <wp:simplePos x="0" y="0"/>
                <wp:positionH relativeFrom="column">
                  <wp:posOffset>2497676</wp:posOffset>
                </wp:positionH>
                <wp:positionV relativeFrom="paragraph">
                  <wp:posOffset>142599</wp:posOffset>
                </wp:positionV>
                <wp:extent cx="1025525" cy="310101"/>
                <wp:effectExtent l="0" t="0" r="22225" b="1397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101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F21461" id="Rectángulo: esquinas redondeadas 10" o:spid="_x0000_s1026" style="position:absolute;margin-left:196.65pt;margin-top:11.25pt;width:80.75pt;height:24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55B1FA5A" w14:textId="1547161F" w:rsidR="00357FB2" w:rsidRDefault="00357FB2" w:rsidP="00357FB2">
      <w:pPr>
        <w:tabs>
          <w:tab w:val="left" w:pos="19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9BDECC" wp14:editId="3319A4F5">
                <wp:simplePos x="0" y="0"/>
                <wp:positionH relativeFrom="column">
                  <wp:posOffset>2529123</wp:posOffset>
                </wp:positionH>
                <wp:positionV relativeFrom="paragraph">
                  <wp:posOffset>289091</wp:posOffset>
                </wp:positionV>
                <wp:extent cx="1025525" cy="310101"/>
                <wp:effectExtent l="0" t="0" r="22225" b="1397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101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F99E54" id="Rectángulo: esquinas redondeadas 15" o:spid="_x0000_s1026" style="position:absolute;margin-left:199.15pt;margin-top:22.75pt;width:80.75pt;height:24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62029A" wp14:editId="38A546D8">
                <wp:simplePos x="0" y="0"/>
                <wp:positionH relativeFrom="column">
                  <wp:posOffset>3785484</wp:posOffset>
                </wp:positionH>
                <wp:positionV relativeFrom="paragraph">
                  <wp:posOffset>233486</wp:posOffset>
                </wp:positionV>
                <wp:extent cx="1025525" cy="310101"/>
                <wp:effectExtent l="0" t="0" r="22225" b="1397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101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680B7D" id="Rectángulo: esquinas redondeadas 16" o:spid="_x0000_s1026" style="position:absolute;margin-left:298.05pt;margin-top:18.4pt;width:80.75pt;height:24.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1F98E6" wp14:editId="0255EBDF">
                <wp:simplePos x="0" y="0"/>
                <wp:positionH relativeFrom="column">
                  <wp:posOffset>4962525</wp:posOffset>
                </wp:positionH>
                <wp:positionV relativeFrom="paragraph">
                  <wp:posOffset>280835</wp:posOffset>
                </wp:positionV>
                <wp:extent cx="1025525" cy="310101"/>
                <wp:effectExtent l="0" t="0" r="22225" b="1397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101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3CCE33" id="Rectángulo: esquinas redondeadas 17" o:spid="_x0000_s1026" style="position:absolute;margin-left:390.75pt;margin-top:22.1pt;width:80.75pt;height:24.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15CBD8C8" w14:textId="1F00CBCD" w:rsidR="00357FB2" w:rsidRDefault="007D3FAB" w:rsidP="00FD24BB">
      <w:pPr>
        <w:rPr>
          <w:color w:val="0070C0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B9DD71" wp14:editId="6A877BBD">
                <wp:simplePos x="0" y="0"/>
                <wp:positionH relativeFrom="column">
                  <wp:posOffset>1200647</wp:posOffset>
                </wp:positionH>
                <wp:positionV relativeFrom="paragraph">
                  <wp:posOffset>132163</wp:posOffset>
                </wp:positionV>
                <wp:extent cx="1089135" cy="531550"/>
                <wp:effectExtent l="0" t="0" r="15875" b="2095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135" cy="531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DA24A" w14:textId="74DD5C1C" w:rsidR="007D3FAB" w:rsidRPr="007D3FAB" w:rsidRDefault="007D3FAB" w:rsidP="007D3F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D3FAB">
                              <w:rPr>
                                <w:sz w:val="20"/>
                                <w:szCs w:val="20"/>
                              </w:rPr>
                              <w:t>Realización de estimaciones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B9DD71" id="Rectángulo: esquinas redondeadas 14" o:spid="_x0000_s1033" style="position:absolute;margin-left:94.55pt;margin-top:10.4pt;width:85.75pt;height:41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2E0DA24A" w14:textId="74DD5C1C" w:rsidR="007D3FAB" w:rsidRPr="007D3FAB" w:rsidRDefault="007D3FAB" w:rsidP="007D3FAB">
                      <w:pPr>
                        <w:rPr>
                          <w:sz w:val="20"/>
                          <w:szCs w:val="20"/>
                        </w:rPr>
                      </w:pPr>
                      <w:r w:rsidRPr="007D3FAB">
                        <w:rPr>
                          <w:sz w:val="20"/>
                          <w:szCs w:val="20"/>
                        </w:rPr>
                        <w:t>Realización de estimaciones</w:t>
                      </w:r>
                    </w:p>
                  </w:txbxContent>
                </v:textbox>
              </v:roundrect>
            </w:pict>
          </mc:Fallback>
        </mc:AlternateContent>
      </w:r>
      <w:r w:rsidR="000E35FD" w:rsidRPr="00357FB2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3EB80C" wp14:editId="1F816F6D">
                <wp:simplePos x="0" y="0"/>
                <wp:positionH relativeFrom="column">
                  <wp:posOffset>23495</wp:posOffset>
                </wp:positionH>
                <wp:positionV relativeFrom="paragraph">
                  <wp:posOffset>131942</wp:posOffset>
                </wp:positionV>
                <wp:extent cx="1081377" cy="532516"/>
                <wp:effectExtent l="0" t="0" r="24130" b="20320"/>
                <wp:wrapNone/>
                <wp:docPr id="25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532516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9DD6EE" w14:textId="66F18AE5" w:rsidR="000E35FD" w:rsidRPr="000E35FD" w:rsidRDefault="000E35FD" w:rsidP="000E35FD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E35FD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Organización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3EB80C" id="Rectángulo: esquinas redondeadas 25" o:spid="_x0000_s1034" style="position:absolute;margin-left:1.85pt;margin-top:10.4pt;width:85.15pt;height:41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" fillcolor="#4472c4" strokecolor="#2f528f" strokeweight="1pt">
                <v:stroke joinstyle="miter"/>
                <v:textbox>
                  <w:txbxContent>
                    <w:p w14:paraId="0F9DD6EE" w14:textId="66F18AE5" w:rsidR="000E35FD" w:rsidRPr="000E35FD" w:rsidRDefault="000E35FD" w:rsidP="000E35FD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E35FD">
                        <w:rPr>
                          <w:color w:val="FFFFFF" w:themeColor="background1"/>
                          <w:sz w:val="20"/>
                          <w:szCs w:val="20"/>
                        </w:rPr>
                        <w:t>Organización del proyecto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27ABE6" w14:textId="11BF49C0" w:rsidR="00EA34D2" w:rsidRPr="00EA34D2" w:rsidRDefault="00357FB2" w:rsidP="00FD24BB">
      <w:pPr>
        <w:rPr>
          <w:color w:val="0070C0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E8F81E" wp14:editId="15B86709">
                <wp:simplePos x="0" y="0"/>
                <wp:positionH relativeFrom="column">
                  <wp:posOffset>2497483</wp:posOffset>
                </wp:positionH>
                <wp:positionV relativeFrom="paragraph">
                  <wp:posOffset>129540</wp:posOffset>
                </wp:positionV>
                <wp:extent cx="1025525" cy="310101"/>
                <wp:effectExtent l="0" t="0" r="22225" b="13970"/>
                <wp:wrapNone/>
                <wp:docPr id="23" name="Rectángulo: esquinas redondead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101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C2EC51" id="Rectángulo: esquinas redondeadas 23" o:spid="_x0000_s1026" style="position:absolute;margin-left:196.65pt;margin-top:10.2pt;width:80.75pt;height:24.4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9F3256" wp14:editId="59549626">
                <wp:simplePos x="0" y="0"/>
                <wp:positionH relativeFrom="column">
                  <wp:posOffset>5033948</wp:posOffset>
                </wp:positionH>
                <wp:positionV relativeFrom="paragraph">
                  <wp:posOffset>113361</wp:posOffset>
                </wp:positionV>
                <wp:extent cx="1025525" cy="310101"/>
                <wp:effectExtent l="0" t="0" r="22225" b="13970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101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716A63" id="Rectángulo: esquinas redondeadas 20" o:spid="_x0000_s1026" style="position:absolute;margin-left:396.35pt;margin-top:8.95pt;width:80.75pt;height:24.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C814FB" wp14:editId="534143D6">
                <wp:simplePos x="0" y="0"/>
                <wp:positionH relativeFrom="column">
                  <wp:posOffset>3801552</wp:posOffset>
                </wp:positionH>
                <wp:positionV relativeFrom="paragraph">
                  <wp:posOffset>113195</wp:posOffset>
                </wp:positionV>
                <wp:extent cx="1025525" cy="310101"/>
                <wp:effectExtent l="0" t="0" r="22225" b="13970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101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F173FF7" id="Rectángulo: esquinas redondeadas 21" o:spid="_x0000_s1026" style="position:absolute;margin-left:299.35pt;margin-top:8.9pt;width:80.75pt;height:24.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0B035524" w14:textId="727D17B3" w:rsidR="008A37D0" w:rsidRPr="00BE0EFB" w:rsidRDefault="007D3FAB" w:rsidP="008A37D0">
      <w:pPr>
        <w:pStyle w:val="NormalWeb"/>
        <w:shd w:val="clear" w:color="auto" w:fill="FFFFFF"/>
        <w:spacing w:before="0" w:beforeAutospacing="0" w:after="0" w:afterAutospacing="0" w:line="390" w:lineRule="atLeast"/>
        <w:ind w:left="360"/>
        <w:textAlignment w:val="baseline"/>
        <w:rPr>
          <w:rFonts w:asciiTheme="minorHAnsi" w:hAnsiTheme="minorHAnsi" w:cstheme="minorHAnsi"/>
          <w:color w:val="66666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CFE59E" wp14:editId="4AF2956C">
                <wp:simplePos x="0" y="0"/>
                <wp:positionH relativeFrom="column">
                  <wp:posOffset>1200647</wp:posOffset>
                </wp:positionH>
                <wp:positionV relativeFrom="paragraph">
                  <wp:posOffset>99888</wp:posOffset>
                </wp:positionV>
                <wp:extent cx="1089135" cy="532130"/>
                <wp:effectExtent l="0" t="0" r="15875" b="20320"/>
                <wp:wrapNone/>
                <wp:docPr id="22" name="Rectángulo: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135" cy="532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86F28" w14:textId="40135A3D" w:rsidR="007D3FAB" w:rsidRPr="007D3FAB" w:rsidRDefault="007D3FAB" w:rsidP="007D3FA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D3FAB">
                              <w:rPr>
                                <w:sz w:val="20"/>
                                <w:szCs w:val="20"/>
                              </w:rPr>
                              <w:t xml:space="preserve">Documentación de listas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CFE59E" id="Rectángulo: esquinas redondeadas 22" o:spid="_x0000_s1035" style="position:absolute;left:0;text-align:left;margin-left:94.55pt;margin-top:7.85pt;width:85.75pt;height:4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6FE86F28" w14:textId="40135A3D" w:rsidR="007D3FAB" w:rsidRPr="007D3FAB" w:rsidRDefault="007D3FAB" w:rsidP="007D3FA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D3FAB">
                        <w:rPr>
                          <w:sz w:val="20"/>
                          <w:szCs w:val="20"/>
                        </w:rPr>
                        <w:t xml:space="preserve">Documentación de listas </w:t>
                      </w:r>
                    </w:p>
                  </w:txbxContent>
                </v:textbox>
              </v:roundrect>
            </w:pict>
          </mc:Fallback>
        </mc:AlternateContent>
      </w:r>
      <w:r w:rsidR="000E35FD" w:rsidRPr="00357FB2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988E0C" wp14:editId="5651F4D7">
                <wp:simplePos x="0" y="0"/>
                <wp:positionH relativeFrom="column">
                  <wp:posOffset>23854</wp:posOffset>
                </wp:positionH>
                <wp:positionV relativeFrom="paragraph">
                  <wp:posOffset>102511</wp:posOffset>
                </wp:positionV>
                <wp:extent cx="1081377" cy="532516"/>
                <wp:effectExtent l="0" t="0" r="24130" b="20320"/>
                <wp:wrapNone/>
                <wp:docPr id="26" name="Rectángulo: esquinas redondead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532516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CCAFF1" w14:textId="77317CB3" w:rsidR="000E35FD" w:rsidRPr="000E35FD" w:rsidRDefault="000E35FD" w:rsidP="000E35FD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0E35FD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Prioridad listas</w:t>
                            </w:r>
                            <w:proofErr w:type="gramEnd"/>
                            <w:r w:rsidRPr="000E35FD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de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0E35FD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988E0C" id="Rectángulo: esquinas redondeadas 26" o:spid="_x0000_s1036" style="position:absolute;left:0;text-align:left;margin-left:1.9pt;margin-top:8.05pt;width:85.15pt;height:41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" fillcolor="#4472c4" strokecolor="#2f528f" strokeweight="1pt">
                <v:stroke joinstyle="miter"/>
                <v:textbox>
                  <w:txbxContent>
                    <w:p w14:paraId="41CCAFF1" w14:textId="77317CB3" w:rsidR="000E35FD" w:rsidRPr="000E35FD" w:rsidRDefault="000E35FD" w:rsidP="000E35FD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proofErr w:type="gramStart"/>
                      <w:r w:rsidRPr="000E35FD">
                        <w:rPr>
                          <w:color w:val="FFFFFF" w:themeColor="background1"/>
                          <w:sz w:val="20"/>
                          <w:szCs w:val="20"/>
                        </w:rPr>
                        <w:t>Prioridad listas</w:t>
                      </w:r>
                      <w:proofErr w:type="gramEnd"/>
                      <w:r w:rsidRPr="000E35FD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de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p</w:t>
                      </w:r>
                      <w:r w:rsidRPr="000E35FD">
                        <w:rPr>
                          <w:color w:val="FFFFFF" w:themeColor="background1"/>
                          <w:sz w:val="20"/>
                          <w:szCs w:val="20"/>
                        </w:rPr>
                        <w:t>royecto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0E7CC2D" w14:textId="77777777" w:rsidR="000E35FD" w:rsidRDefault="000E35FD" w:rsidP="00357FB2">
      <w:pPr>
        <w:rPr>
          <w:color w:val="0070C0"/>
          <w:sz w:val="28"/>
          <w:szCs w:val="28"/>
          <w:u w:val="single"/>
        </w:rPr>
      </w:pPr>
    </w:p>
    <w:p w14:paraId="27C76B4E" w14:textId="07C43A0D" w:rsidR="000E35FD" w:rsidRDefault="000E0CCF" w:rsidP="00357FB2">
      <w:pPr>
        <w:rPr>
          <w:color w:val="0070C0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2698A8" wp14:editId="35790FB7">
                <wp:simplePos x="0" y="0"/>
                <wp:positionH relativeFrom="column">
                  <wp:posOffset>1200647</wp:posOffset>
                </wp:positionH>
                <wp:positionV relativeFrom="paragraph">
                  <wp:posOffset>131113</wp:posOffset>
                </wp:positionV>
                <wp:extent cx="1089135" cy="532130"/>
                <wp:effectExtent l="0" t="0" r="15875" b="20320"/>
                <wp:wrapNone/>
                <wp:docPr id="33" name="Rectángulo: esquinas redondead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135" cy="532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26ADF" w14:textId="7B736856" w:rsidR="000E0CCF" w:rsidRDefault="000E0CCF" w:rsidP="000E0CC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Creación Repositorio</w:t>
                            </w:r>
                            <w:r w:rsidRPr="007D3FA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3FC8187" w14:textId="77777777" w:rsidR="000E0CCF" w:rsidRPr="007D3FAB" w:rsidRDefault="000E0CCF" w:rsidP="000E0CC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698A8" id="Rectángulo: esquinas redondeadas 33" o:spid="_x0000_s1037" style="position:absolute;margin-left:94.55pt;margin-top:10.3pt;width:85.75pt;height:41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7D626ADF" w14:textId="7B736856" w:rsidR="000E0CCF" w:rsidRDefault="000E0CCF" w:rsidP="000E0CC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Creación Repositorio</w:t>
                      </w:r>
                      <w:r w:rsidRPr="007D3FAB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13FC8187" w14:textId="77777777" w:rsidR="000E0CCF" w:rsidRPr="007D3FAB" w:rsidRDefault="000E0CCF" w:rsidP="000E0CC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D3FAB" w:rsidRPr="00357FB2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F0F2B1" wp14:editId="6C520A5B">
                <wp:simplePos x="0" y="0"/>
                <wp:positionH relativeFrom="column">
                  <wp:posOffset>23854</wp:posOffset>
                </wp:positionH>
                <wp:positionV relativeFrom="paragraph">
                  <wp:posOffset>131114</wp:posOffset>
                </wp:positionV>
                <wp:extent cx="1081377" cy="532516"/>
                <wp:effectExtent l="0" t="0" r="24130" b="20320"/>
                <wp:wrapNone/>
                <wp:docPr id="27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532516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C6E1A2" w14:textId="27812BA4" w:rsidR="0097274A" w:rsidRPr="000E35FD" w:rsidRDefault="007D3FAB" w:rsidP="0097274A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Repositorio</w:t>
                            </w:r>
                            <w:r w:rsidR="0097274A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F0F2B1" id="Rectángulo: esquinas redondeadas 27" o:spid="_x0000_s1038" style="position:absolute;margin-left:1.9pt;margin-top:10.3pt;width:85.15pt;height:41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" fillcolor="#4472c4" strokecolor="#2f528f" strokeweight="1pt">
                <v:stroke joinstyle="miter"/>
                <v:textbox>
                  <w:txbxContent>
                    <w:p w14:paraId="0BC6E1A2" w14:textId="27812BA4" w:rsidR="0097274A" w:rsidRPr="000E35FD" w:rsidRDefault="007D3FAB" w:rsidP="0097274A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Repositorio</w:t>
                      </w:r>
                      <w:r w:rsidR="0097274A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Git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DBA7F3" w14:textId="5622953D" w:rsidR="0097274A" w:rsidRDefault="0097274A" w:rsidP="00357FB2">
      <w:pPr>
        <w:rPr>
          <w:color w:val="0070C0"/>
          <w:sz w:val="28"/>
          <w:szCs w:val="28"/>
          <w:u w:val="single"/>
        </w:rPr>
      </w:pPr>
    </w:p>
    <w:p w14:paraId="7614AD2A" w14:textId="6CF8C07B" w:rsidR="007D3FAB" w:rsidRDefault="0064776D" w:rsidP="00357FB2">
      <w:pPr>
        <w:rPr>
          <w:color w:val="0070C0"/>
          <w:sz w:val="28"/>
          <w:szCs w:val="28"/>
          <w:u w:val="single"/>
        </w:rPr>
      </w:pPr>
      <w:r w:rsidRPr="00357FB2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FD169D" wp14:editId="088FA072">
                <wp:simplePos x="0" y="0"/>
                <wp:positionH relativeFrom="column">
                  <wp:posOffset>1288249</wp:posOffset>
                </wp:positionH>
                <wp:positionV relativeFrom="paragraph">
                  <wp:posOffset>127221</wp:posOffset>
                </wp:positionV>
                <wp:extent cx="1081377" cy="532516"/>
                <wp:effectExtent l="0" t="0" r="24130" b="2032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532516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CFD1AE" w14:textId="6CA015B3" w:rsidR="0064776D" w:rsidRPr="000E35FD" w:rsidRDefault="0064776D" w:rsidP="0064776D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PHP &amp;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FD169D" id="Rectángulo: esquinas redondeadas 1" o:spid="_x0000_s1039" style="position:absolute;margin-left:101.45pt;margin-top:10pt;width:85.15pt;height:41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" fillcolor="#4472c4" strokecolor="#2f528f" strokeweight="1pt">
                <v:stroke joinstyle="miter"/>
                <v:textbox>
                  <w:txbxContent>
                    <w:p w14:paraId="37CFD1AE" w14:textId="6CA015B3" w:rsidR="0064776D" w:rsidRPr="000E35FD" w:rsidRDefault="0064776D" w:rsidP="0064776D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PHP &amp; API</w:t>
                      </w:r>
                    </w:p>
                  </w:txbxContent>
                </v:textbox>
              </v:roundrect>
            </w:pict>
          </mc:Fallback>
        </mc:AlternateContent>
      </w:r>
      <w:r w:rsidR="007D3FAB" w:rsidRPr="00357FB2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062783" wp14:editId="2CB60689">
                <wp:simplePos x="0" y="0"/>
                <wp:positionH relativeFrom="column">
                  <wp:posOffset>0</wp:posOffset>
                </wp:positionH>
                <wp:positionV relativeFrom="paragraph">
                  <wp:posOffset>123797</wp:posOffset>
                </wp:positionV>
                <wp:extent cx="1081377" cy="532516"/>
                <wp:effectExtent l="0" t="0" r="24130" b="20320"/>
                <wp:wrapNone/>
                <wp:docPr id="32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532516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6718A9" w14:textId="6380F3A0" w:rsidR="007D3FAB" w:rsidRPr="000E35FD" w:rsidRDefault="0064776D" w:rsidP="007D3FAB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Investigación del 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062783" id="Rectángulo: esquinas redondeadas 32" o:spid="_x0000_s1040" style="position:absolute;margin-left:0;margin-top:9.75pt;width:85.15pt;height:41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" fillcolor="#4472c4" strokecolor="#2f528f" strokeweight="1pt">
                <v:stroke joinstyle="miter"/>
                <v:textbox>
                  <w:txbxContent>
                    <w:p w14:paraId="5B6718A9" w14:textId="6380F3A0" w:rsidR="007D3FAB" w:rsidRPr="000E35FD" w:rsidRDefault="0064776D" w:rsidP="007D3FAB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Investigación del desarrollo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2BBFBA" w14:textId="14BE282E" w:rsidR="007D3FAB" w:rsidRDefault="007D3FAB" w:rsidP="00357FB2">
      <w:pPr>
        <w:rPr>
          <w:color w:val="0070C0"/>
          <w:sz w:val="28"/>
          <w:szCs w:val="28"/>
          <w:u w:val="single"/>
        </w:rPr>
      </w:pPr>
    </w:p>
    <w:p w14:paraId="4E5C3BB1" w14:textId="5C598794" w:rsidR="007D3FAB" w:rsidRDefault="007D3FAB" w:rsidP="00357FB2">
      <w:pPr>
        <w:rPr>
          <w:color w:val="0070C0"/>
          <w:sz w:val="28"/>
          <w:szCs w:val="28"/>
          <w:u w:val="single"/>
        </w:rPr>
      </w:pPr>
      <w:r w:rsidRPr="00357FB2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2ABEFE" wp14:editId="2E4E2988">
                <wp:simplePos x="0" y="0"/>
                <wp:positionH relativeFrom="column">
                  <wp:posOffset>23495</wp:posOffset>
                </wp:positionH>
                <wp:positionV relativeFrom="paragraph">
                  <wp:posOffset>186303</wp:posOffset>
                </wp:positionV>
                <wp:extent cx="1081377" cy="532516"/>
                <wp:effectExtent l="0" t="0" r="24130" b="20320"/>
                <wp:wrapNone/>
                <wp:docPr id="28" name="Rectángulo: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532516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A6BDBD" w14:textId="0E2AAA52" w:rsidR="0097274A" w:rsidRPr="000E35FD" w:rsidRDefault="0097274A" w:rsidP="0097274A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Registro de incidencias</w:t>
                            </w:r>
                          </w:p>
                          <w:p w14:paraId="43AD347D" w14:textId="527E2037" w:rsidR="0097274A" w:rsidRPr="000E35FD" w:rsidRDefault="0097274A" w:rsidP="0097274A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2ABEFE" id="Rectángulo: esquinas redondeadas 28" o:spid="_x0000_s1040" style="position:absolute;margin-left:1.85pt;margin-top:14.65pt;width:85.15pt;height:41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" fillcolor="#4472c4" strokecolor="#2f528f" strokeweight="1pt">
                <v:stroke joinstyle="miter"/>
                <v:textbox>
                  <w:txbxContent>
                    <w:p w14:paraId="4BA6BDBD" w14:textId="0E2AAA52" w:rsidR="0097274A" w:rsidRPr="000E35FD" w:rsidRDefault="0097274A" w:rsidP="0097274A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Registro</w:t>
                      </w: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de incidencias</w:t>
                      </w:r>
                    </w:p>
                    <w:p w14:paraId="43AD347D" w14:textId="527E2037" w:rsidR="0097274A" w:rsidRPr="000E35FD" w:rsidRDefault="0097274A" w:rsidP="0097274A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831A5AA" w14:textId="13E1E6A2" w:rsidR="0097274A" w:rsidRDefault="0097274A" w:rsidP="00357FB2">
      <w:pPr>
        <w:rPr>
          <w:color w:val="0070C0"/>
          <w:sz w:val="28"/>
          <w:szCs w:val="28"/>
          <w:u w:val="single"/>
        </w:rPr>
      </w:pPr>
    </w:p>
    <w:p w14:paraId="7D0B3B5D" w14:textId="5E849B8E" w:rsidR="00AA7663" w:rsidRDefault="007D3FAB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es-ES"/>
        </w:rPr>
      </w:pPr>
      <w:r w:rsidRPr="00357FB2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CF5072" wp14:editId="0E78060F">
                <wp:simplePos x="0" y="0"/>
                <wp:positionH relativeFrom="column">
                  <wp:posOffset>23495</wp:posOffset>
                </wp:positionH>
                <wp:positionV relativeFrom="paragraph">
                  <wp:posOffset>188319</wp:posOffset>
                </wp:positionV>
                <wp:extent cx="1081377" cy="532516"/>
                <wp:effectExtent l="0" t="0" r="24130" b="20320"/>
                <wp:wrapNone/>
                <wp:docPr id="29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532516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949239" w14:textId="1583018C" w:rsidR="0097274A" w:rsidRPr="000E35FD" w:rsidRDefault="0097274A" w:rsidP="0097274A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Analisis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de Riesgos</w:t>
                            </w:r>
                          </w:p>
                          <w:p w14:paraId="4DBA6149" w14:textId="77777777" w:rsidR="0097274A" w:rsidRPr="000E35FD" w:rsidRDefault="0097274A" w:rsidP="0097274A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CF5072" id="Rectángulo: esquinas redondeadas 29" o:spid="_x0000_s1041" style="position:absolute;left:0;text-align:left;margin-left:1.85pt;margin-top:14.85pt;width:85.15pt;height:41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" fillcolor="#4472c4" strokecolor="#2f528f" strokeweight="1pt">
                <v:stroke joinstyle="miter"/>
                <v:textbox>
                  <w:txbxContent>
                    <w:p w14:paraId="3B949239" w14:textId="1583018C" w:rsidR="0097274A" w:rsidRPr="000E35FD" w:rsidRDefault="0097274A" w:rsidP="0097274A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Analisis</w:t>
                      </w:r>
                      <w:proofErr w:type="spellEnd"/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de Riesgos</w:t>
                      </w:r>
                    </w:p>
                    <w:p w14:paraId="4DBA6149" w14:textId="77777777" w:rsidR="0097274A" w:rsidRPr="000E35FD" w:rsidRDefault="0097274A" w:rsidP="0097274A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E03F408" w14:textId="51FFD469" w:rsidR="0097274A" w:rsidRPr="000E35FD" w:rsidRDefault="0097274A" w:rsidP="0097274A">
      <w:pPr>
        <w:rPr>
          <w:color w:val="FFFFFF" w:themeColor="background1"/>
          <w:sz w:val="22"/>
          <w:szCs w:val="22"/>
        </w:rPr>
      </w:pPr>
      <w:r>
        <w:rPr>
          <w:color w:val="FFFFFF" w:themeColor="background1"/>
          <w:sz w:val="22"/>
          <w:szCs w:val="22"/>
        </w:rPr>
        <w:t>incidencias</w:t>
      </w:r>
    </w:p>
    <w:p w14:paraId="01466DD3" w14:textId="15D4BAEC" w:rsidR="0097274A" w:rsidRDefault="0097274A" w:rsidP="0097274A">
      <w:pPr>
        <w:rPr>
          <w:color w:val="FFFFFF" w:themeColor="background1"/>
          <w:sz w:val="22"/>
          <w:szCs w:val="22"/>
        </w:rPr>
      </w:pPr>
    </w:p>
    <w:p w14:paraId="1D13ACE1" w14:textId="475A06EB" w:rsidR="0097274A" w:rsidRDefault="007D3FAB" w:rsidP="0097274A">
      <w:pPr>
        <w:rPr>
          <w:color w:val="FFFFFF" w:themeColor="background1"/>
          <w:sz w:val="22"/>
          <w:szCs w:val="22"/>
        </w:rPr>
      </w:pPr>
      <w:r w:rsidRPr="00357FB2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D05DEA" wp14:editId="6CD8008C">
                <wp:simplePos x="0" y="0"/>
                <wp:positionH relativeFrom="column">
                  <wp:posOffset>23854</wp:posOffset>
                </wp:positionH>
                <wp:positionV relativeFrom="paragraph">
                  <wp:posOffset>203393</wp:posOffset>
                </wp:positionV>
                <wp:extent cx="1081377" cy="532516"/>
                <wp:effectExtent l="0" t="0" r="24130" b="20320"/>
                <wp:wrapNone/>
                <wp:docPr id="30" name="Rectángulo: esquinas redondead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532516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0805CF" w14:textId="2C853D32" w:rsidR="0097274A" w:rsidRPr="000E35FD" w:rsidRDefault="0097274A" w:rsidP="0097274A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Herramientas utilizadas</w:t>
                            </w:r>
                          </w:p>
                          <w:p w14:paraId="2CD3CE63" w14:textId="77777777" w:rsidR="0097274A" w:rsidRPr="000E35FD" w:rsidRDefault="0097274A" w:rsidP="0097274A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D05DEA" id="Rectángulo: esquinas redondeadas 30" o:spid="_x0000_s1042" style="position:absolute;margin-left:1.9pt;margin-top:16pt;width:85.15pt;height:41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" fillcolor="#4472c4" strokecolor="#2f528f" strokeweight="1pt">
                <v:stroke joinstyle="miter"/>
                <v:textbox>
                  <w:txbxContent>
                    <w:p w14:paraId="760805CF" w14:textId="2C853D32" w:rsidR="0097274A" w:rsidRPr="000E35FD" w:rsidRDefault="0097274A" w:rsidP="0097274A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Herramientas utilizadas</w:t>
                      </w:r>
                    </w:p>
                    <w:p w14:paraId="2CD3CE63" w14:textId="77777777" w:rsidR="0097274A" w:rsidRPr="000E35FD" w:rsidRDefault="0097274A" w:rsidP="0097274A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E83EC2C" w14:textId="52B365ED" w:rsidR="0097274A" w:rsidRDefault="0097274A" w:rsidP="0097274A">
      <w:pPr>
        <w:rPr>
          <w:color w:val="FFFFFF" w:themeColor="background1"/>
          <w:sz w:val="22"/>
          <w:szCs w:val="22"/>
        </w:rPr>
      </w:pPr>
    </w:p>
    <w:p w14:paraId="2756B7EA" w14:textId="0E8981C1" w:rsidR="0097274A" w:rsidRDefault="0097274A" w:rsidP="0097274A">
      <w:pPr>
        <w:rPr>
          <w:color w:val="FFFFFF" w:themeColor="background1"/>
          <w:sz w:val="22"/>
          <w:szCs w:val="22"/>
        </w:rPr>
      </w:pPr>
    </w:p>
    <w:p w14:paraId="448FDA52" w14:textId="5C0BF89B" w:rsidR="0097274A" w:rsidRDefault="0097274A" w:rsidP="0097274A">
      <w:pPr>
        <w:rPr>
          <w:color w:val="FFFFFF" w:themeColor="background1"/>
          <w:sz w:val="22"/>
          <w:szCs w:val="22"/>
        </w:rPr>
      </w:pPr>
      <w:r w:rsidRPr="00357FB2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65F2E3" wp14:editId="4967A8FE">
                <wp:simplePos x="0" y="0"/>
                <wp:positionH relativeFrom="column">
                  <wp:posOffset>23909</wp:posOffset>
                </wp:positionH>
                <wp:positionV relativeFrom="paragraph">
                  <wp:posOffset>17366</wp:posOffset>
                </wp:positionV>
                <wp:extent cx="1081377" cy="620202"/>
                <wp:effectExtent l="0" t="0" r="24130" b="27940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620202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73AAA7" w14:textId="16E15405" w:rsidR="0097274A" w:rsidRPr="000E35FD" w:rsidRDefault="0097274A" w:rsidP="0097274A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Registro Aprendidos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65F2E3" id="Rectángulo: esquinas redondeadas 31" o:spid="_x0000_s1043" style="position:absolute;margin-left:1.9pt;margin-top:1.35pt;width:85.15pt;height:48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" fillcolor="#4472c4" strokecolor="#2f528f" strokeweight="1pt">
                <v:stroke joinstyle="miter"/>
                <v:textbox>
                  <w:txbxContent>
                    <w:p w14:paraId="0C73AAA7" w14:textId="16E15405" w:rsidR="0097274A" w:rsidRPr="000E35FD" w:rsidRDefault="0097274A" w:rsidP="0097274A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Registro Aprendidos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4393BE" w14:textId="7C802B59" w:rsidR="0097274A" w:rsidRPr="0097274A" w:rsidRDefault="0097274A" w:rsidP="0097274A">
      <w:pPr>
        <w:rPr>
          <w:color w:val="FFFFFF" w:themeColor="background1"/>
          <w:sz w:val="22"/>
          <w:szCs w:val="22"/>
        </w:rPr>
      </w:pPr>
    </w:p>
    <w:p w14:paraId="5BB9260A" w14:textId="77777777" w:rsidR="0097274A" w:rsidRDefault="0097274A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es-ES"/>
        </w:rPr>
      </w:pPr>
    </w:p>
    <w:p w14:paraId="4ED497A2" w14:textId="77777777" w:rsidR="007D3FAB" w:rsidRDefault="007D3FAB" w:rsidP="007D3FAB">
      <w:pPr>
        <w:rPr>
          <w:color w:val="0070C0"/>
          <w:sz w:val="28"/>
          <w:szCs w:val="28"/>
          <w:u w:val="single"/>
        </w:rPr>
      </w:pPr>
      <w:r w:rsidRPr="00EA34D2">
        <w:rPr>
          <w:color w:val="0070C0"/>
          <w:sz w:val="28"/>
          <w:szCs w:val="28"/>
          <w:u w:val="single"/>
        </w:rPr>
        <w:t>Cronograma</w:t>
      </w:r>
    </w:p>
    <w:p w14:paraId="63A86918" w14:textId="77777777" w:rsidR="007D3FAB" w:rsidRDefault="007D3FAB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es-ES"/>
        </w:rPr>
      </w:pPr>
    </w:p>
    <w:p w14:paraId="024DB4C3" w14:textId="5EB1BCE4" w:rsidR="00334AAC" w:rsidRPr="00EA34D2" w:rsidRDefault="00334AAC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es-ES"/>
        </w:rPr>
      </w:pPr>
      <w:r w:rsidRPr="00EA34D2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es-ES"/>
        </w:rPr>
        <w:t xml:space="preserve">Control de incidencias </w:t>
      </w:r>
    </w:p>
    <w:p w14:paraId="2527228D" w14:textId="5BA014E2" w:rsidR="00334AAC" w:rsidRDefault="00334AAC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lang w:eastAsia="es-ES"/>
        </w:rPr>
        <w:t xml:space="preserve">En estas incidencias he aprendido a conocer la documentación que se pide como se realiza </w:t>
      </w:r>
      <w:r w:rsidR="00AE4B19">
        <w:rPr>
          <w:rFonts w:ascii="Times New Roman" w:eastAsia="Times New Roman" w:hAnsi="Times New Roman" w:cs="Times New Roman"/>
          <w:lang w:eastAsia="es-ES"/>
        </w:rPr>
        <w:t>las tareas</w:t>
      </w:r>
      <w:r>
        <w:rPr>
          <w:rFonts w:ascii="Times New Roman" w:eastAsia="Times New Roman" w:hAnsi="Times New Roman" w:cs="Times New Roman"/>
          <w:lang w:eastAsia="es-ES"/>
        </w:rPr>
        <w:t xml:space="preserve"> que pasos a seguir. </w:t>
      </w:r>
    </w:p>
    <w:p w14:paraId="7F18747D" w14:textId="218D1564" w:rsidR="00334AAC" w:rsidRPr="00334AAC" w:rsidRDefault="00334AAC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lang w:eastAsia="es-ES"/>
        </w:rPr>
        <w:t xml:space="preserve">Internet en casa no tengo </w:t>
      </w:r>
    </w:p>
    <w:p w14:paraId="7BBA01CD" w14:textId="2A59AD51" w:rsidR="003A299B" w:rsidRDefault="005A502F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proofErr w:type="spellStart"/>
      <w:r w:rsidRPr="005A502F">
        <w:rPr>
          <w:rFonts w:ascii="Times New Roman" w:eastAsia="Times New Roman" w:hAnsi="Times New Roman" w:cs="Times New Roman"/>
          <w:lang w:eastAsia="es-ES"/>
        </w:rPr>
        <w:t>Wamp</w:t>
      </w:r>
      <w:proofErr w:type="spellEnd"/>
      <w:r w:rsidRPr="005A502F">
        <w:rPr>
          <w:rFonts w:ascii="Times New Roman" w:eastAsia="Times New Roman" w:hAnsi="Times New Roman" w:cs="Times New Roman"/>
          <w:lang w:eastAsia="es-ES"/>
        </w:rPr>
        <w:t xml:space="preserve"> server dio mucha complicación por estaba utilizando una salida de puerto ya ocupada</w:t>
      </w:r>
    </w:p>
    <w:p w14:paraId="4D5AB79E" w14:textId="17F8FDFB" w:rsidR="005A502F" w:rsidRDefault="005A502F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lang w:eastAsia="es-ES"/>
        </w:rPr>
        <w:t xml:space="preserve">Las peticiones Ajax desde </w:t>
      </w:r>
      <w:proofErr w:type="spellStart"/>
      <w:r>
        <w:rPr>
          <w:rFonts w:ascii="Times New Roman" w:eastAsia="Times New Roman" w:hAnsi="Times New Roman" w:cs="Times New Roman"/>
          <w:lang w:eastAsia="es-ES"/>
        </w:rPr>
        <w:t>php</w:t>
      </w:r>
      <w:proofErr w:type="spellEnd"/>
      <w:r>
        <w:rPr>
          <w:rFonts w:ascii="Times New Roman" w:eastAsia="Times New Roman" w:hAnsi="Times New Roman" w:cs="Times New Roman"/>
          <w:lang w:eastAsia="es-ES"/>
        </w:rPr>
        <w:t xml:space="preserve"> fueron muy complicados a la hora de autocompletar o llamar los datos</w:t>
      </w:r>
      <w:r w:rsidR="00A9034D">
        <w:rPr>
          <w:rFonts w:ascii="Times New Roman" w:eastAsia="Times New Roman" w:hAnsi="Times New Roman" w:cs="Times New Roman"/>
          <w:lang w:eastAsia="es-ES"/>
        </w:rPr>
        <w:t>.</w:t>
      </w:r>
    </w:p>
    <w:p w14:paraId="46344EA4" w14:textId="5CF5A5C1" w:rsidR="00A9034D" w:rsidRDefault="00A9034D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lang w:eastAsia="es-ES"/>
        </w:rPr>
        <w:t>Se me cayo muchas veces el servidor para realizar la gestión.</w:t>
      </w:r>
    </w:p>
    <w:p w14:paraId="23CABFE8" w14:textId="77777777" w:rsidR="005A502F" w:rsidRPr="005A502F" w:rsidRDefault="005A502F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</w:p>
    <w:p w14:paraId="0A267BFC" w14:textId="016F2B6C" w:rsidR="00A02A6C" w:rsidRDefault="00A02A6C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</w:p>
    <w:p w14:paraId="3F7643D1" w14:textId="77777777" w:rsidR="00A02A6C" w:rsidRDefault="00A02A6C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</w:p>
    <w:p w14:paraId="47AD9A41" w14:textId="09DB5E8A" w:rsidR="003A299B" w:rsidRDefault="003A299B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es-ES"/>
        </w:rPr>
      </w:pPr>
      <w:r w:rsidRPr="00AA7663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es-ES"/>
        </w:rPr>
        <w:t>Métricas de calidad.</w:t>
      </w:r>
      <w:bookmarkStart w:id="1" w:name="_GoBack"/>
      <w:bookmarkEnd w:id="1"/>
    </w:p>
    <w:p w14:paraId="3FC68EF4" w14:textId="77777777" w:rsidR="00AA7663" w:rsidRPr="00AA7663" w:rsidRDefault="00AA7663" w:rsidP="003A299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es-ES"/>
        </w:rPr>
      </w:pPr>
    </w:p>
    <w:p w14:paraId="32A283DF" w14:textId="16799B8A" w:rsidR="00A02A6C" w:rsidRPr="00A02A6C" w:rsidRDefault="00A02A6C" w:rsidP="00A02A6C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s-ES"/>
        </w:rPr>
      </w:pPr>
      <w:r w:rsidRPr="00A02A6C">
        <w:rPr>
          <w:rFonts w:ascii="Arial" w:eastAsia="Times New Roman" w:hAnsi="Arial" w:cs="Arial"/>
          <w:sz w:val="32"/>
          <w:szCs w:val="32"/>
          <w:lang w:eastAsia="es-ES"/>
        </w:rPr>
        <w:t xml:space="preserve">Documentación acerca del WORKFLOW de </w:t>
      </w:r>
      <w:proofErr w:type="spellStart"/>
      <w:r w:rsidRPr="00A02A6C">
        <w:rPr>
          <w:rFonts w:ascii="Arial" w:eastAsia="Times New Roman" w:hAnsi="Arial" w:cs="Arial"/>
          <w:sz w:val="32"/>
          <w:szCs w:val="32"/>
          <w:lang w:eastAsia="es-ES"/>
        </w:rPr>
        <w:t>git</w:t>
      </w:r>
      <w:proofErr w:type="spellEnd"/>
      <w:r w:rsidRPr="00A02A6C">
        <w:rPr>
          <w:rFonts w:ascii="Arial" w:eastAsia="Times New Roman" w:hAnsi="Arial" w:cs="Arial"/>
          <w:sz w:val="32"/>
          <w:szCs w:val="32"/>
          <w:lang w:eastAsia="es-ES"/>
        </w:rPr>
        <w:t xml:space="preserve"> que vas a usar</w:t>
      </w:r>
    </w:p>
    <w:p w14:paraId="1FA9D004" w14:textId="0BCE507C" w:rsidR="00A02A6C" w:rsidRPr="00690671" w:rsidRDefault="00A02A6C" w:rsidP="00690671">
      <w:pPr>
        <w:pStyle w:val="Prrafodelista"/>
        <w:numPr>
          <w:ilvl w:val="0"/>
          <w:numId w:val="24"/>
        </w:numPr>
        <w:spacing w:after="0" w:line="240" w:lineRule="auto"/>
        <w:rPr>
          <w:rFonts w:eastAsia="Times New Roman" w:cstheme="minorHAnsi"/>
          <w:lang w:eastAsia="es-ES"/>
        </w:rPr>
      </w:pPr>
      <w:r w:rsidRPr="00690671">
        <w:rPr>
          <w:rFonts w:eastAsia="Times New Roman" w:cstheme="minorHAnsi"/>
          <w:lang w:eastAsia="es-ES"/>
        </w:rPr>
        <w:t xml:space="preserve">En una etapa inicial, se realizaron pruebas en una rama “pruebas”, en la cual se </w:t>
      </w:r>
    </w:p>
    <w:p w14:paraId="509DE04D" w14:textId="77777777" w:rsidR="00A02A6C" w:rsidRPr="00690671" w:rsidRDefault="00A02A6C" w:rsidP="00690671">
      <w:pPr>
        <w:pStyle w:val="Prrafodelista"/>
        <w:numPr>
          <w:ilvl w:val="0"/>
          <w:numId w:val="24"/>
        </w:numPr>
        <w:spacing w:after="0" w:line="240" w:lineRule="auto"/>
        <w:rPr>
          <w:rFonts w:eastAsia="Times New Roman" w:cstheme="minorHAnsi"/>
          <w:lang w:eastAsia="es-ES"/>
        </w:rPr>
      </w:pPr>
      <w:r w:rsidRPr="00690671">
        <w:rPr>
          <w:rFonts w:eastAsia="Times New Roman" w:cstheme="minorHAnsi"/>
          <w:lang w:eastAsia="es-ES"/>
        </w:rPr>
        <w:t xml:space="preserve">hicieron commits de la estructura de la página principal. </w:t>
      </w:r>
    </w:p>
    <w:p w14:paraId="041F4A9C" w14:textId="3D459E94" w:rsidR="00A02A6C" w:rsidRPr="00690671" w:rsidRDefault="00A02A6C" w:rsidP="00690671">
      <w:pPr>
        <w:pStyle w:val="Prrafodelista"/>
        <w:numPr>
          <w:ilvl w:val="0"/>
          <w:numId w:val="24"/>
        </w:numPr>
        <w:spacing w:after="0" w:line="240" w:lineRule="auto"/>
        <w:rPr>
          <w:rFonts w:eastAsia="Times New Roman" w:cstheme="minorHAnsi"/>
          <w:lang w:eastAsia="es-ES"/>
        </w:rPr>
      </w:pPr>
      <w:r w:rsidRPr="00690671">
        <w:rPr>
          <w:rFonts w:eastAsia="Times New Roman" w:cstheme="minorHAnsi"/>
          <w:lang w:eastAsia="es-ES"/>
        </w:rPr>
        <w:t xml:space="preserve">Probabilidad de que </w:t>
      </w:r>
      <w:r w:rsidR="00DC5571" w:rsidRPr="00690671">
        <w:rPr>
          <w:rFonts w:eastAsia="Times New Roman" w:cstheme="minorHAnsi"/>
          <w:lang w:eastAsia="es-ES"/>
        </w:rPr>
        <w:t>ocurra 30</w:t>
      </w:r>
      <w:r w:rsidRPr="00690671">
        <w:rPr>
          <w:rFonts w:eastAsia="Times New Roman" w:cstheme="minorHAnsi"/>
          <w:lang w:eastAsia="es-ES"/>
        </w:rPr>
        <w:t>%</w:t>
      </w:r>
    </w:p>
    <w:p w14:paraId="610AC270" w14:textId="6B318E31" w:rsidR="00A02A6C" w:rsidRPr="00690671" w:rsidRDefault="00A02A6C" w:rsidP="00690671">
      <w:pPr>
        <w:pStyle w:val="Prrafodelista"/>
        <w:numPr>
          <w:ilvl w:val="0"/>
          <w:numId w:val="24"/>
        </w:numPr>
        <w:spacing w:after="0" w:line="240" w:lineRule="auto"/>
        <w:rPr>
          <w:rFonts w:eastAsia="Times New Roman" w:cstheme="minorHAnsi"/>
          <w:lang w:eastAsia="es-ES"/>
        </w:rPr>
      </w:pPr>
      <w:r w:rsidRPr="00690671">
        <w:rPr>
          <w:rFonts w:eastAsia="Times New Roman" w:cstheme="minorHAnsi"/>
          <w:lang w:eastAsia="es-ES"/>
        </w:rPr>
        <w:t>Impacto en el proyecto 60%</w:t>
      </w:r>
    </w:p>
    <w:p w14:paraId="3CCDEB02" w14:textId="3C468424" w:rsidR="00A02A6C" w:rsidRPr="00690671" w:rsidRDefault="00A02A6C" w:rsidP="00690671">
      <w:pPr>
        <w:pStyle w:val="Prrafodelista"/>
        <w:numPr>
          <w:ilvl w:val="0"/>
          <w:numId w:val="24"/>
        </w:numPr>
        <w:spacing w:after="0" w:line="240" w:lineRule="auto"/>
        <w:rPr>
          <w:rFonts w:eastAsia="Times New Roman" w:cstheme="minorHAnsi"/>
          <w:lang w:eastAsia="es-ES"/>
        </w:rPr>
      </w:pPr>
      <w:r w:rsidRPr="00690671">
        <w:rPr>
          <w:rFonts w:eastAsia="Times New Roman" w:cstheme="minorHAnsi"/>
          <w:lang w:eastAsia="es-ES"/>
        </w:rPr>
        <w:t>Posible alternativa (mitigación) Pedir ayuda a compañeros</w:t>
      </w:r>
    </w:p>
    <w:p w14:paraId="796F77BA" w14:textId="4621452B" w:rsidR="00A02A6C" w:rsidRPr="00690671" w:rsidRDefault="00A02A6C" w:rsidP="00690671">
      <w:pPr>
        <w:pStyle w:val="Prrafodelista"/>
        <w:numPr>
          <w:ilvl w:val="0"/>
          <w:numId w:val="24"/>
        </w:numPr>
        <w:spacing w:after="0" w:line="240" w:lineRule="auto"/>
        <w:rPr>
          <w:rFonts w:eastAsia="Times New Roman" w:cstheme="minorHAnsi"/>
          <w:lang w:eastAsia="es-ES"/>
        </w:rPr>
      </w:pPr>
      <w:r w:rsidRPr="00690671">
        <w:rPr>
          <w:rFonts w:eastAsia="Times New Roman" w:cstheme="minorHAnsi"/>
          <w:lang w:eastAsia="es-ES"/>
        </w:rPr>
        <w:t>Probabilidad de que ocurra 30%</w:t>
      </w:r>
    </w:p>
    <w:p w14:paraId="75ED3624" w14:textId="38286082" w:rsidR="00A02A6C" w:rsidRPr="00690671" w:rsidRDefault="00A02A6C" w:rsidP="00690671">
      <w:pPr>
        <w:pStyle w:val="Prrafodelista"/>
        <w:numPr>
          <w:ilvl w:val="0"/>
          <w:numId w:val="24"/>
        </w:numPr>
        <w:spacing w:after="0" w:line="240" w:lineRule="auto"/>
        <w:rPr>
          <w:rFonts w:eastAsia="Times New Roman" w:cstheme="minorHAnsi"/>
          <w:lang w:eastAsia="es-ES"/>
        </w:rPr>
      </w:pPr>
      <w:r w:rsidRPr="00690671">
        <w:rPr>
          <w:rFonts w:eastAsia="Times New Roman" w:cstheme="minorHAnsi"/>
          <w:lang w:eastAsia="es-ES"/>
        </w:rPr>
        <w:t>Impacto en el proyecto 60%</w:t>
      </w:r>
    </w:p>
    <w:p w14:paraId="2B3E3139" w14:textId="6D6EA22B" w:rsidR="00A02A6C" w:rsidRPr="00690671" w:rsidRDefault="00A02A6C" w:rsidP="00690671">
      <w:pPr>
        <w:pStyle w:val="Prrafodelista"/>
        <w:numPr>
          <w:ilvl w:val="0"/>
          <w:numId w:val="24"/>
        </w:numPr>
        <w:spacing w:after="0" w:line="240" w:lineRule="auto"/>
        <w:rPr>
          <w:rFonts w:eastAsia="Times New Roman" w:cstheme="minorHAnsi"/>
          <w:lang w:eastAsia="es-ES"/>
        </w:rPr>
      </w:pPr>
      <w:r w:rsidRPr="00690671">
        <w:rPr>
          <w:rFonts w:eastAsia="Times New Roman" w:cstheme="minorHAnsi"/>
          <w:lang w:eastAsia="es-ES"/>
        </w:rPr>
        <w:t>Posible alternativa (mitigación) Pedir ayuda a compañeros</w:t>
      </w:r>
    </w:p>
    <w:p w14:paraId="0BF3141A" w14:textId="77777777" w:rsidR="00A02A6C" w:rsidRPr="00690671" w:rsidRDefault="00A02A6C" w:rsidP="00690671">
      <w:pPr>
        <w:pStyle w:val="Prrafodelista"/>
        <w:numPr>
          <w:ilvl w:val="0"/>
          <w:numId w:val="24"/>
        </w:numPr>
        <w:spacing w:after="0" w:line="240" w:lineRule="auto"/>
        <w:rPr>
          <w:rFonts w:eastAsia="Times New Roman" w:cstheme="minorHAnsi"/>
          <w:lang w:eastAsia="es-ES"/>
        </w:rPr>
      </w:pPr>
      <w:r w:rsidRPr="00690671">
        <w:rPr>
          <w:rFonts w:eastAsia="Times New Roman" w:cstheme="minorHAnsi"/>
          <w:lang w:eastAsia="es-ES"/>
        </w:rPr>
        <w:t>No encontrar con facilidad la información relacionada con el proyecto</w:t>
      </w:r>
    </w:p>
    <w:p w14:paraId="2CB640C4" w14:textId="4059EC65" w:rsidR="00A02A6C" w:rsidRPr="00690671" w:rsidRDefault="00A02A6C" w:rsidP="00EC46E8">
      <w:pPr>
        <w:pStyle w:val="Prrafodelista"/>
        <w:numPr>
          <w:ilvl w:val="0"/>
          <w:numId w:val="24"/>
        </w:numPr>
        <w:spacing w:after="0" w:line="240" w:lineRule="auto"/>
        <w:rPr>
          <w:rFonts w:eastAsia="Times New Roman" w:cstheme="minorHAnsi"/>
          <w:lang w:eastAsia="es-ES"/>
        </w:rPr>
      </w:pPr>
      <w:r w:rsidRPr="00690671">
        <w:rPr>
          <w:rFonts w:eastAsia="Times New Roman" w:cstheme="minorHAnsi"/>
          <w:lang w:eastAsia="es-ES"/>
        </w:rPr>
        <w:t>Probabilidad de que ocurra</w:t>
      </w:r>
      <w:r w:rsidR="00690671">
        <w:rPr>
          <w:rFonts w:eastAsia="Times New Roman" w:cstheme="minorHAnsi"/>
          <w:lang w:eastAsia="es-ES"/>
        </w:rPr>
        <w:t xml:space="preserve"> </w:t>
      </w:r>
      <w:r w:rsidRPr="00690671">
        <w:rPr>
          <w:rFonts w:eastAsia="Times New Roman" w:cstheme="minorHAnsi"/>
          <w:lang w:eastAsia="es-ES"/>
        </w:rPr>
        <w:t>30%</w:t>
      </w:r>
    </w:p>
    <w:p w14:paraId="256475FB" w14:textId="29368E05" w:rsidR="00A02A6C" w:rsidRPr="00690671" w:rsidRDefault="00A02A6C" w:rsidP="005336CA">
      <w:pPr>
        <w:pStyle w:val="Prrafodelista"/>
        <w:numPr>
          <w:ilvl w:val="0"/>
          <w:numId w:val="24"/>
        </w:numPr>
        <w:spacing w:after="0" w:line="240" w:lineRule="auto"/>
        <w:rPr>
          <w:rFonts w:eastAsia="Times New Roman" w:cstheme="minorHAnsi"/>
          <w:lang w:eastAsia="es-ES"/>
        </w:rPr>
      </w:pPr>
      <w:r w:rsidRPr="00690671">
        <w:rPr>
          <w:rFonts w:eastAsia="Times New Roman" w:cstheme="minorHAnsi"/>
          <w:lang w:eastAsia="es-ES"/>
        </w:rPr>
        <w:t>Impacto en el proyecto</w:t>
      </w:r>
      <w:r w:rsidR="00690671" w:rsidRPr="00690671">
        <w:rPr>
          <w:rFonts w:eastAsia="Times New Roman" w:cstheme="minorHAnsi"/>
          <w:lang w:eastAsia="es-ES"/>
        </w:rPr>
        <w:t xml:space="preserve"> </w:t>
      </w:r>
      <w:r w:rsidRPr="00690671">
        <w:rPr>
          <w:rFonts w:eastAsia="Times New Roman" w:cstheme="minorHAnsi"/>
          <w:lang w:eastAsia="es-ES"/>
        </w:rPr>
        <w:t>60%</w:t>
      </w:r>
    </w:p>
    <w:p w14:paraId="1A0EED63" w14:textId="77777777" w:rsidR="00A02A6C" w:rsidRPr="00690671" w:rsidRDefault="00A02A6C" w:rsidP="00690671">
      <w:pPr>
        <w:pStyle w:val="Prrafodelista"/>
        <w:numPr>
          <w:ilvl w:val="0"/>
          <w:numId w:val="24"/>
        </w:numPr>
        <w:spacing w:after="0" w:line="240" w:lineRule="auto"/>
        <w:rPr>
          <w:rFonts w:eastAsia="Times New Roman" w:cstheme="minorHAnsi"/>
          <w:lang w:eastAsia="es-ES"/>
        </w:rPr>
      </w:pPr>
      <w:r w:rsidRPr="00690671">
        <w:rPr>
          <w:rFonts w:eastAsia="Times New Roman" w:cstheme="minorHAnsi"/>
          <w:lang w:eastAsia="es-ES"/>
        </w:rPr>
        <w:t>Posible alternativa (mitigación)</w:t>
      </w:r>
    </w:p>
    <w:p w14:paraId="49B5A237" w14:textId="6CE2C4D0" w:rsidR="00A02A6C" w:rsidRDefault="00A02A6C" w:rsidP="00690671">
      <w:pPr>
        <w:pStyle w:val="Prrafodelista"/>
        <w:numPr>
          <w:ilvl w:val="0"/>
          <w:numId w:val="24"/>
        </w:numPr>
        <w:spacing w:after="0" w:line="240" w:lineRule="auto"/>
        <w:rPr>
          <w:rFonts w:eastAsia="Times New Roman" w:cstheme="minorHAnsi"/>
          <w:lang w:eastAsia="es-ES"/>
        </w:rPr>
      </w:pPr>
      <w:r w:rsidRPr="00690671">
        <w:rPr>
          <w:rFonts w:eastAsia="Times New Roman" w:cstheme="minorHAnsi"/>
          <w:lang w:eastAsia="es-ES"/>
        </w:rPr>
        <w:t>Pedir ayuda a compañeros</w:t>
      </w:r>
    </w:p>
    <w:p w14:paraId="52A54E28" w14:textId="10903E18" w:rsidR="00A742A8" w:rsidRDefault="00A742A8" w:rsidP="00A742A8">
      <w:pPr>
        <w:spacing w:after="0" w:line="240" w:lineRule="auto"/>
        <w:rPr>
          <w:rFonts w:eastAsia="Times New Roman" w:cstheme="minorHAnsi"/>
          <w:lang w:eastAsia="es-ES"/>
        </w:rPr>
      </w:pPr>
    </w:p>
    <w:p w14:paraId="08AAC78F" w14:textId="77777777" w:rsidR="00A742A8" w:rsidRPr="00A742A8" w:rsidRDefault="00A742A8" w:rsidP="00A742A8">
      <w:pPr>
        <w:spacing w:after="0" w:line="240" w:lineRule="auto"/>
        <w:rPr>
          <w:rFonts w:eastAsia="Times New Roman" w:cstheme="minorHAnsi"/>
          <w:lang w:eastAsia="es-ES"/>
        </w:rPr>
      </w:pPr>
    </w:p>
    <w:p w14:paraId="581CFB1C" w14:textId="1A868F34" w:rsidR="00A02A6C" w:rsidRPr="00A742A8" w:rsidRDefault="00A02A6C" w:rsidP="00A742A8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A742A8">
        <w:rPr>
          <w:rFonts w:ascii="Arial" w:eastAsia="Times New Roman" w:hAnsi="Arial" w:cs="Arial"/>
          <w:lang w:eastAsia="es-ES"/>
        </w:rPr>
        <w:t xml:space="preserve"> A partir de la realización de la estructura se continuó trabajando solamente en la </w:t>
      </w:r>
    </w:p>
    <w:p w14:paraId="6ADA46EC" w14:textId="0C95AC3A" w:rsidR="00A02A6C" w:rsidRPr="00A742A8" w:rsidRDefault="00A02A6C" w:rsidP="00A02A6C">
      <w:pPr>
        <w:pStyle w:val="Prrafodelista"/>
        <w:spacing w:after="0" w:line="240" w:lineRule="auto"/>
        <w:ind w:left="360"/>
        <w:rPr>
          <w:rFonts w:ascii="Arial" w:eastAsia="Times New Roman" w:hAnsi="Arial" w:cs="Arial"/>
          <w:lang w:eastAsia="es-ES"/>
        </w:rPr>
      </w:pPr>
      <w:r w:rsidRPr="00A742A8">
        <w:rPr>
          <w:rFonts w:ascii="Arial" w:eastAsia="Times New Roman" w:hAnsi="Arial" w:cs="Arial"/>
          <w:lang w:eastAsia="es-ES"/>
        </w:rPr>
        <w:t xml:space="preserve">rama “master”, a través del </w:t>
      </w:r>
      <w:r w:rsidR="00DC5571">
        <w:rPr>
          <w:rFonts w:ascii="Arial" w:eastAsia="Times New Roman" w:hAnsi="Arial" w:cs="Arial"/>
          <w:lang w:eastAsia="es-ES"/>
        </w:rPr>
        <w:t>W</w:t>
      </w:r>
      <w:r w:rsidRPr="00A742A8">
        <w:rPr>
          <w:rFonts w:ascii="Arial" w:eastAsia="Times New Roman" w:hAnsi="Arial" w:cs="Arial"/>
          <w:lang w:eastAsia="es-ES"/>
        </w:rPr>
        <w:t xml:space="preserve">orkflow “Gitflow”. </w:t>
      </w:r>
    </w:p>
    <w:p w14:paraId="37E687FC" w14:textId="14BEABAB" w:rsidR="00A02A6C" w:rsidRDefault="00A02A6C" w:rsidP="00DC5571">
      <w:pPr>
        <w:rPr>
          <w:rFonts w:ascii="Arial" w:eastAsia="Times New Roman" w:hAnsi="Arial" w:cs="Arial"/>
          <w:lang w:eastAsia="es-ES"/>
        </w:rPr>
      </w:pPr>
      <w:r w:rsidRPr="00A742A8">
        <w:rPr>
          <w:rFonts w:ascii="Arial" w:eastAsia="Times New Roman" w:hAnsi="Arial" w:cs="Arial"/>
          <w:lang w:eastAsia="es-ES"/>
        </w:rPr>
        <w:t xml:space="preserve">Mas </w:t>
      </w:r>
      <w:r w:rsidR="00DC5571" w:rsidRPr="00A742A8">
        <w:rPr>
          <w:rFonts w:ascii="Arial" w:eastAsia="Times New Roman" w:hAnsi="Arial" w:cs="Arial"/>
          <w:lang w:eastAsia="es-ES"/>
        </w:rPr>
        <w:t>info</w:t>
      </w:r>
      <w:r w:rsidR="00DC5571">
        <w:rPr>
          <w:rFonts w:ascii="Arial" w:eastAsia="Times New Roman" w:hAnsi="Arial" w:cs="Arial"/>
          <w:lang w:eastAsia="es-ES"/>
        </w:rPr>
        <w:t>rmación</w:t>
      </w:r>
      <w:r w:rsidRPr="00A742A8">
        <w:rPr>
          <w:rFonts w:ascii="Arial" w:eastAsia="Times New Roman" w:hAnsi="Arial" w:cs="Arial"/>
          <w:lang w:eastAsia="es-ES"/>
        </w:rPr>
        <w:t xml:space="preserve"> --&gt; </w:t>
      </w:r>
      <w:hyperlink r:id="rId16" w:history="1">
        <w:r w:rsidR="00B536DC" w:rsidRPr="00F55703">
          <w:rPr>
            <w:rStyle w:val="Hipervnculo"/>
            <w:rFonts w:ascii="Arial" w:eastAsia="Times New Roman" w:hAnsi="Arial" w:cs="Arial"/>
            <w:lang w:eastAsia="es-ES"/>
          </w:rPr>
          <w:t>https://www.atlassian.com/git/tutorials/comparing-workflows/gitflow</w:t>
        </w:r>
      </w:hyperlink>
    </w:p>
    <w:p w14:paraId="0CCDFD3E" w14:textId="026FAE52" w:rsidR="00B536DC" w:rsidRPr="00A55C7A" w:rsidRDefault="00B536DC" w:rsidP="00DC5571">
      <w:pPr>
        <w:rPr>
          <w:rFonts w:ascii="Arial" w:eastAsia="Times New Roman" w:hAnsi="Arial" w:cs="Arial"/>
          <w:u w:val="single"/>
          <w:lang w:val="en-US" w:eastAsia="es-ES"/>
        </w:rPr>
      </w:pPr>
      <w:r w:rsidRPr="00A55C7A">
        <w:rPr>
          <w:rFonts w:ascii="Arial" w:hAnsi="Arial" w:cs="Arial"/>
          <w:color w:val="000000"/>
          <w:shd w:val="clear" w:color="auto" w:fill="FFFFFF"/>
          <w:lang w:val="en-US"/>
        </w:rPr>
        <w:t>The idea is simple: there is one central repository. Each developer clones the repo, works locally on the code, makes a commit with changes, and push it to the central repository for other developers to pull and use in their work.</w:t>
      </w:r>
    </w:p>
    <w:p w14:paraId="52DFBF33" w14:textId="4A468169" w:rsidR="00A02A6C" w:rsidRPr="00A02A6C" w:rsidRDefault="00B536DC" w:rsidP="00A02A6C">
      <w:pPr>
        <w:pStyle w:val="Prrafodelista"/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s-ES"/>
        </w:rPr>
      </w:pPr>
      <w:r>
        <w:rPr>
          <w:noProof/>
        </w:rPr>
        <w:drawing>
          <wp:inline distT="0" distB="0" distL="0" distR="0" wp14:anchorId="27D68E52" wp14:editId="56B43345">
            <wp:extent cx="5731510" cy="1391478"/>
            <wp:effectExtent l="0" t="0" r="2540" b="0"/>
            <wp:docPr id="34" name="Imagen 34" descr="Basic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sic workflo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973" cy="13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B8012" w14:textId="7F477147" w:rsidR="00A02A6C" w:rsidRPr="00A55C7A" w:rsidRDefault="00AA7663" w:rsidP="00A02A6C">
      <w:pP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u w:val="single"/>
          <w:lang w:eastAsia="es-ES"/>
        </w:rPr>
      </w:pPr>
      <w:r w:rsidRPr="00A55C7A">
        <w:rPr>
          <w:rFonts w:ascii="Times New Roman" w:eastAsia="Times New Roman" w:hAnsi="Times New Roman" w:cs="Times New Roman"/>
          <w:color w:val="4472C4" w:themeColor="accent1"/>
          <w:u w:val="single"/>
          <w:lang w:eastAsia="es-ES"/>
        </w:rPr>
        <w:t>Registro de lecciones Aprendidas</w:t>
      </w:r>
    </w:p>
    <w:p w14:paraId="72D1B7BC" w14:textId="2E2A5DB5" w:rsidR="00AA7663" w:rsidRPr="00A02A6C" w:rsidRDefault="005A502F" w:rsidP="00A02A6C">
      <w:pPr>
        <w:spacing w:after="0" w:line="240" w:lineRule="auto"/>
        <w:jc w:val="both"/>
        <w:rPr>
          <w:rFonts w:ascii="Times New Roman" w:eastAsia="Times New Roman" w:hAnsi="Times New Roman" w:cs="Times New Roman"/>
          <w:sz w:val="25"/>
          <w:szCs w:val="25"/>
          <w:lang w:eastAsia="es-ES"/>
        </w:rPr>
      </w:pPr>
      <w:r>
        <w:rPr>
          <w:rFonts w:ascii="Times New Roman" w:eastAsia="Times New Roman" w:hAnsi="Times New Roman" w:cs="Times New Roman"/>
          <w:sz w:val="25"/>
          <w:szCs w:val="25"/>
          <w:lang w:eastAsia="es-ES"/>
        </w:rPr>
        <w:t xml:space="preserve">Aprendí configurar bien el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lang w:eastAsia="es-ES"/>
        </w:rPr>
        <w:t>wampserver</w:t>
      </w:r>
      <w:proofErr w:type="spellEnd"/>
    </w:p>
    <w:p w14:paraId="7027B907" w14:textId="77777777" w:rsidR="00BE0EFB" w:rsidRDefault="00BE0EFB" w:rsidP="00874AA1"/>
    <w:p w14:paraId="70B00F7E" w14:textId="2CF311D6" w:rsidR="00044941" w:rsidRPr="00874AA1" w:rsidRDefault="00044941" w:rsidP="00874AA1"/>
    <w:sectPr w:rsidR="00044941" w:rsidRPr="00874AA1" w:rsidSect="00DA23E2">
      <w:pgSz w:w="11906" w:h="16838" w:code="9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36D09" w14:textId="77777777" w:rsidR="003F2371" w:rsidRDefault="003F2371" w:rsidP="00524988">
      <w:pPr>
        <w:spacing w:after="0" w:line="240" w:lineRule="auto"/>
      </w:pPr>
      <w:r>
        <w:separator/>
      </w:r>
    </w:p>
  </w:endnote>
  <w:endnote w:type="continuationSeparator" w:id="0">
    <w:p w14:paraId="5A8CA156" w14:textId="77777777" w:rsidR="003F2371" w:rsidRDefault="003F2371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A89B9" w14:textId="77777777" w:rsidR="003F2371" w:rsidRDefault="003F2371" w:rsidP="00524988">
      <w:pPr>
        <w:spacing w:after="0" w:line="240" w:lineRule="auto"/>
      </w:pPr>
      <w:r>
        <w:separator/>
      </w:r>
    </w:p>
  </w:footnote>
  <w:footnote w:type="continuationSeparator" w:id="0">
    <w:p w14:paraId="5F064758" w14:textId="77777777" w:rsidR="003F2371" w:rsidRDefault="003F2371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2761"/>
      </v:shape>
    </w:pict>
  </w:numPicBullet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D6941"/>
    <w:multiLevelType w:val="hybridMultilevel"/>
    <w:tmpl w:val="7B6EC892"/>
    <w:lvl w:ilvl="0" w:tplc="E8E8C2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53DEF"/>
    <w:multiLevelType w:val="hybridMultilevel"/>
    <w:tmpl w:val="81FAD3B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32CE3"/>
    <w:multiLevelType w:val="hybridMultilevel"/>
    <w:tmpl w:val="917CAB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C46A3"/>
    <w:multiLevelType w:val="hybridMultilevel"/>
    <w:tmpl w:val="1C44D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9060B"/>
    <w:multiLevelType w:val="hybridMultilevel"/>
    <w:tmpl w:val="EE4698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B3886"/>
    <w:multiLevelType w:val="hybridMultilevel"/>
    <w:tmpl w:val="495CCBA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41912"/>
    <w:multiLevelType w:val="hybridMultilevel"/>
    <w:tmpl w:val="AD10AC2C"/>
    <w:lvl w:ilvl="0" w:tplc="E8E8C2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D42E3"/>
    <w:multiLevelType w:val="hybridMultilevel"/>
    <w:tmpl w:val="8830058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8296F"/>
    <w:multiLevelType w:val="hybridMultilevel"/>
    <w:tmpl w:val="A956B916"/>
    <w:lvl w:ilvl="0" w:tplc="E8E8C2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37871"/>
    <w:multiLevelType w:val="hybridMultilevel"/>
    <w:tmpl w:val="E160B7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9157B5"/>
    <w:multiLevelType w:val="hybridMultilevel"/>
    <w:tmpl w:val="FD16BBB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4AD51D4"/>
    <w:multiLevelType w:val="hybridMultilevel"/>
    <w:tmpl w:val="F9AA6FBC"/>
    <w:lvl w:ilvl="0" w:tplc="E8E8C2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25072E"/>
    <w:multiLevelType w:val="hybridMultilevel"/>
    <w:tmpl w:val="4D8410B2"/>
    <w:lvl w:ilvl="0" w:tplc="E8E8C2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F6017"/>
    <w:multiLevelType w:val="hybridMultilevel"/>
    <w:tmpl w:val="781E98D2"/>
    <w:lvl w:ilvl="0" w:tplc="E8E8C2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950C4"/>
    <w:multiLevelType w:val="multilevel"/>
    <w:tmpl w:val="866EC0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55415E5D"/>
    <w:multiLevelType w:val="hybridMultilevel"/>
    <w:tmpl w:val="9D74F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260DD"/>
    <w:multiLevelType w:val="hybridMultilevel"/>
    <w:tmpl w:val="935CD812"/>
    <w:lvl w:ilvl="0" w:tplc="E8E8C2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EE610C"/>
    <w:multiLevelType w:val="hybridMultilevel"/>
    <w:tmpl w:val="ABB0EE1E"/>
    <w:lvl w:ilvl="0" w:tplc="E8E8C29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5F818F9"/>
    <w:multiLevelType w:val="multilevel"/>
    <w:tmpl w:val="6B6A19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7533841"/>
    <w:multiLevelType w:val="hybridMultilevel"/>
    <w:tmpl w:val="B16E6EC4"/>
    <w:lvl w:ilvl="0" w:tplc="E8E8C2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893F23"/>
    <w:multiLevelType w:val="hybridMultilevel"/>
    <w:tmpl w:val="A4C815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35E6A"/>
    <w:multiLevelType w:val="hybridMultilevel"/>
    <w:tmpl w:val="83B2CFE4"/>
    <w:lvl w:ilvl="0" w:tplc="E8E8C2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771EB4"/>
    <w:multiLevelType w:val="hybridMultilevel"/>
    <w:tmpl w:val="3C447D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014E37"/>
    <w:multiLevelType w:val="hybridMultilevel"/>
    <w:tmpl w:val="AEC2FCFE"/>
    <w:lvl w:ilvl="0" w:tplc="E8E8C29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A026402"/>
    <w:multiLevelType w:val="hybridMultilevel"/>
    <w:tmpl w:val="F9B083E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4"/>
  </w:num>
  <w:num w:numId="4">
    <w:abstractNumId w:val="0"/>
  </w:num>
  <w:num w:numId="5">
    <w:abstractNumId w:val="21"/>
  </w:num>
  <w:num w:numId="6">
    <w:abstractNumId w:val="7"/>
  </w:num>
  <w:num w:numId="7">
    <w:abstractNumId w:val="27"/>
  </w:num>
  <w:num w:numId="8">
    <w:abstractNumId w:val="12"/>
  </w:num>
  <w:num w:numId="9">
    <w:abstractNumId w:val="13"/>
  </w:num>
  <w:num w:numId="10">
    <w:abstractNumId w:val="3"/>
  </w:num>
  <w:num w:numId="11">
    <w:abstractNumId w:val="8"/>
  </w:num>
  <w:num w:numId="12">
    <w:abstractNumId w:val="20"/>
  </w:num>
  <w:num w:numId="13">
    <w:abstractNumId w:val="10"/>
  </w:num>
  <w:num w:numId="14">
    <w:abstractNumId w:val="16"/>
  </w:num>
  <w:num w:numId="15">
    <w:abstractNumId w:val="26"/>
  </w:num>
  <w:num w:numId="16">
    <w:abstractNumId w:val="24"/>
  </w:num>
  <w:num w:numId="17">
    <w:abstractNumId w:val="1"/>
  </w:num>
  <w:num w:numId="18">
    <w:abstractNumId w:val="14"/>
  </w:num>
  <w:num w:numId="19">
    <w:abstractNumId w:val="15"/>
  </w:num>
  <w:num w:numId="20">
    <w:abstractNumId w:val="22"/>
  </w:num>
  <w:num w:numId="21">
    <w:abstractNumId w:val="6"/>
  </w:num>
  <w:num w:numId="22">
    <w:abstractNumId w:val="19"/>
  </w:num>
  <w:num w:numId="23">
    <w:abstractNumId w:val="25"/>
  </w:num>
  <w:num w:numId="24">
    <w:abstractNumId w:val="5"/>
  </w:num>
  <w:num w:numId="25">
    <w:abstractNumId w:val="23"/>
  </w:num>
  <w:num w:numId="26">
    <w:abstractNumId w:val="9"/>
  </w:num>
  <w:num w:numId="27">
    <w:abstractNumId w:val="17"/>
  </w:num>
  <w:num w:numId="28">
    <w:abstractNumId w:val="18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28"/>
    <w:rsid w:val="00044941"/>
    <w:rsid w:val="00076856"/>
    <w:rsid w:val="00097C80"/>
    <w:rsid w:val="000E0CCF"/>
    <w:rsid w:val="000E35FD"/>
    <w:rsid w:val="001139E8"/>
    <w:rsid w:val="00123FD5"/>
    <w:rsid w:val="00137615"/>
    <w:rsid w:val="00137B50"/>
    <w:rsid w:val="00151A42"/>
    <w:rsid w:val="00156C1D"/>
    <w:rsid w:val="001D3008"/>
    <w:rsid w:val="001E3ADA"/>
    <w:rsid w:val="002261A4"/>
    <w:rsid w:val="002F1EA7"/>
    <w:rsid w:val="002F5463"/>
    <w:rsid w:val="003169C1"/>
    <w:rsid w:val="00316F98"/>
    <w:rsid w:val="00334AAC"/>
    <w:rsid w:val="00357FB2"/>
    <w:rsid w:val="003A299B"/>
    <w:rsid w:val="003E0E73"/>
    <w:rsid w:val="003F2371"/>
    <w:rsid w:val="004139E0"/>
    <w:rsid w:val="00432A3E"/>
    <w:rsid w:val="00436AA0"/>
    <w:rsid w:val="00460BB4"/>
    <w:rsid w:val="00481FAD"/>
    <w:rsid w:val="00483FFD"/>
    <w:rsid w:val="004C38B2"/>
    <w:rsid w:val="005244D5"/>
    <w:rsid w:val="00524988"/>
    <w:rsid w:val="00536288"/>
    <w:rsid w:val="00563400"/>
    <w:rsid w:val="00563FE4"/>
    <w:rsid w:val="005733DE"/>
    <w:rsid w:val="00575138"/>
    <w:rsid w:val="00575C9D"/>
    <w:rsid w:val="005854E9"/>
    <w:rsid w:val="005A502F"/>
    <w:rsid w:val="005B4175"/>
    <w:rsid w:val="005D39A7"/>
    <w:rsid w:val="006214B2"/>
    <w:rsid w:val="00635D86"/>
    <w:rsid w:val="00646886"/>
    <w:rsid w:val="0064776D"/>
    <w:rsid w:val="00690671"/>
    <w:rsid w:val="006923D0"/>
    <w:rsid w:val="00783197"/>
    <w:rsid w:val="007D3FAB"/>
    <w:rsid w:val="008064E7"/>
    <w:rsid w:val="00874AA1"/>
    <w:rsid w:val="00885868"/>
    <w:rsid w:val="008A37D0"/>
    <w:rsid w:val="00950591"/>
    <w:rsid w:val="0097274A"/>
    <w:rsid w:val="00A02A6C"/>
    <w:rsid w:val="00A0444B"/>
    <w:rsid w:val="00A20728"/>
    <w:rsid w:val="00A55C7A"/>
    <w:rsid w:val="00A56E56"/>
    <w:rsid w:val="00A742A8"/>
    <w:rsid w:val="00A774AA"/>
    <w:rsid w:val="00A9034D"/>
    <w:rsid w:val="00AA7663"/>
    <w:rsid w:val="00AC55ED"/>
    <w:rsid w:val="00AE4B19"/>
    <w:rsid w:val="00B536DC"/>
    <w:rsid w:val="00BE0EFB"/>
    <w:rsid w:val="00CE5E81"/>
    <w:rsid w:val="00D832E0"/>
    <w:rsid w:val="00D96F01"/>
    <w:rsid w:val="00DA23E2"/>
    <w:rsid w:val="00DC5571"/>
    <w:rsid w:val="00E214EA"/>
    <w:rsid w:val="00EA1A77"/>
    <w:rsid w:val="00EA34D2"/>
    <w:rsid w:val="00FA2A3A"/>
    <w:rsid w:val="00FA6F20"/>
    <w:rsid w:val="00FC2337"/>
    <w:rsid w:val="00FD24BB"/>
    <w:rsid w:val="00FF3EF8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E386AC"/>
  <w15:chartTrackingRefBased/>
  <w15:docId w15:val="{9A1E4203-6AF7-4BBC-BC9A-A98B4385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Ttulo1">
    <w:name w:val="heading 1"/>
    <w:basedOn w:val="Normal"/>
    <w:link w:val="Ttulo1C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tulo">
    <w:name w:val="Title"/>
    <w:basedOn w:val="Normal"/>
    <w:next w:val="Normal"/>
    <w:link w:val="TtuloC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4AA1"/>
  </w:style>
  <w:style w:type="paragraph" w:styleId="Piedepgina">
    <w:name w:val="footer"/>
    <w:basedOn w:val="Normal"/>
    <w:link w:val="PiedepginaC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4AA1"/>
  </w:style>
  <w:style w:type="character" w:styleId="Textodelmarcadordeposicin">
    <w:name w:val="Placeholder Text"/>
    <w:basedOn w:val="Fuentedeprrafopredeter"/>
    <w:uiPriority w:val="99"/>
    <w:semiHidden/>
    <w:rsid w:val="00874AA1"/>
    <w:rPr>
      <w:color w:val="808080"/>
    </w:rPr>
  </w:style>
  <w:style w:type="paragraph" w:customStyle="1" w:styleId="Normalconsangra">
    <w:name w:val="Normal;con sangría"/>
    <w:basedOn w:val="Normal"/>
    <w:uiPriority w:val="12"/>
    <w:qFormat/>
    <w:rsid w:val="00874A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0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ES"/>
    </w:rPr>
  </w:style>
  <w:style w:type="character" w:styleId="nfasis">
    <w:name w:val="Emphasis"/>
    <w:basedOn w:val="Fuentedeprrafopredeter"/>
    <w:uiPriority w:val="20"/>
    <w:qFormat/>
    <w:rsid w:val="00BE0EFB"/>
    <w:rPr>
      <w:i/>
      <w:iCs/>
    </w:rPr>
  </w:style>
  <w:style w:type="character" w:styleId="Textoennegrita">
    <w:name w:val="Strong"/>
    <w:basedOn w:val="Fuentedeprrafopredeter"/>
    <w:uiPriority w:val="22"/>
    <w:qFormat/>
    <w:rsid w:val="00BE0EFB"/>
    <w:rPr>
      <w:b/>
      <w:bCs/>
    </w:rPr>
  </w:style>
  <w:style w:type="table" w:styleId="Tablaconcuadrcula">
    <w:name w:val="Table Grid"/>
    <w:basedOn w:val="Tablanormal"/>
    <w:uiPriority w:val="39"/>
    <w:rsid w:val="00BE0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95059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A299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24B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55C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www.atlassian.com/git/tutorials/comparing-workflows/gitflow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5" Type="http://schemas.openxmlformats.org/officeDocument/2006/relationships/styles" Target="styles.xml"/><Relationship Id="rId15" Type="http://schemas.microsoft.com/office/2007/relationships/diagramDrawing" Target="diagrams/drawing1.xml"/><Relationship Id="rId10" Type="http://schemas.openxmlformats.org/officeDocument/2006/relationships/hyperlink" Target="ListasTareasPHP.xlsx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book\AppData\Roaming\Microsoft\Templates\Aprendizaje%20basado%20en%20proyectos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63C436-C869-4D2B-BB59-66EA464373A4}" type="doc">
      <dgm:prSet loTypeId="urn:microsoft.com/office/officeart/2005/8/layout/bProcess3" loCatId="process" qsTypeId="urn:microsoft.com/office/officeart/2005/8/quickstyle/simple2" qsCatId="simple" csTypeId="urn:microsoft.com/office/officeart/2005/8/colors/colorful2" csCatId="colorful" phldr="1"/>
      <dgm:spPr/>
      <dgm:t>
        <a:bodyPr/>
        <a:lstStyle/>
        <a:p>
          <a:endParaRPr lang="es-ES"/>
        </a:p>
      </dgm:t>
    </dgm:pt>
    <dgm:pt modelId="{4ABB05F9-2D88-41B8-8405-3E066F3CD91E}">
      <dgm:prSet phldrT="[Texto]"/>
      <dgm:spPr/>
      <dgm:t>
        <a:bodyPr/>
        <a:lstStyle/>
        <a:p>
          <a:r>
            <a:rPr lang="es-ES"/>
            <a:t>Análisis de los requisitos del cliente</a:t>
          </a:r>
        </a:p>
        <a:p>
          <a:r>
            <a:rPr lang="es-ES"/>
            <a:t>2:30  horas</a:t>
          </a:r>
        </a:p>
      </dgm:t>
    </dgm:pt>
    <dgm:pt modelId="{9D8563DE-06E6-48C6-B396-5AD2F9E8A955}" type="parTrans" cxnId="{DB997B80-0E69-4D56-BD9B-A8867D12B38B}">
      <dgm:prSet/>
      <dgm:spPr/>
      <dgm:t>
        <a:bodyPr/>
        <a:lstStyle/>
        <a:p>
          <a:endParaRPr lang="es-ES"/>
        </a:p>
      </dgm:t>
    </dgm:pt>
    <dgm:pt modelId="{8CFF3E05-8C0A-434E-9384-F9B43AEBF303}" type="sibTrans" cxnId="{DB997B80-0E69-4D56-BD9B-A8867D12B38B}">
      <dgm:prSet/>
      <dgm:spPr/>
      <dgm:t>
        <a:bodyPr/>
        <a:lstStyle/>
        <a:p>
          <a:endParaRPr lang="es-ES"/>
        </a:p>
      </dgm:t>
    </dgm:pt>
    <dgm:pt modelId="{0BA48A34-29A7-4C10-B1B4-E7E76829E3DA}">
      <dgm:prSet phldrT="[Texto]"/>
      <dgm:spPr/>
      <dgm:t>
        <a:bodyPr/>
        <a:lstStyle/>
        <a:p>
          <a:r>
            <a:rPr lang="es-ES"/>
            <a:t>Entrega del proyecto</a:t>
          </a:r>
        </a:p>
      </dgm:t>
    </dgm:pt>
    <dgm:pt modelId="{A7725DC4-4EDA-4A61-9C95-4AECF6C732FB}" type="parTrans" cxnId="{698850C8-AB63-448D-B831-98195CC3A778}">
      <dgm:prSet/>
      <dgm:spPr/>
      <dgm:t>
        <a:bodyPr/>
        <a:lstStyle/>
        <a:p>
          <a:endParaRPr lang="es-ES"/>
        </a:p>
      </dgm:t>
    </dgm:pt>
    <dgm:pt modelId="{07842213-7439-4BF8-963C-E07E71611CDC}" type="sibTrans" cxnId="{698850C8-AB63-448D-B831-98195CC3A778}">
      <dgm:prSet/>
      <dgm:spPr/>
      <dgm:t>
        <a:bodyPr/>
        <a:lstStyle/>
        <a:p>
          <a:endParaRPr lang="es-ES"/>
        </a:p>
      </dgm:t>
    </dgm:pt>
    <dgm:pt modelId="{7F4CB27B-2AC1-4936-8DDA-31E6C36F6B69}">
      <dgm:prSet phldrT="[Texto]"/>
      <dgm:spPr/>
      <dgm:t>
        <a:bodyPr/>
        <a:lstStyle/>
        <a:p>
          <a:r>
            <a:rPr lang="es-ES"/>
            <a:t>Documentación</a:t>
          </a:r>
        </a:p>
        <a:p>
          <a:r>
            <a:rPr lang="es-ES"/>
            <a:t>2 horas </a:t>
          </a:r>
        </a:p>
      </dgm:t>
    </dgm:pt>
    <dgm:pt modelId="{64D967D7-D3B3-4B68-979B-529EF92B7851}" type="parTrans" cxnId="{19DC9F41-F8C3-4D6D-AA56-509A709232DA}">
      <dgm:prSet/>
      <dgm:spPr/>
      <dgm:t>
        <a:bodyPr/>
        <a:lstStyle/>
        <a:p>
          <a:endParaRPr lang="es-ES"/>
        </a:p>
      </dgm:t>
    </dgm:pt>
    <dgm:pt modelId="{856103F6-6D97-4D20-AA5A-E5B76D9250E3}" type="sibTrans" cxnId="{19DC9F41-F8C3-4D6D-AA56-509A709232DA}">
      <dgm:prSet/>
      <dgm:spPr/>
      <dgm:t>
        <a:bodyPr/>
        <a:lstStyle/>
        <a:p>
          <a:endParaRPr lang="es-ES"/>
        </a:p>
      </dgm:t>
    </dgm:pt>
    <dgm:pt modelId="{F9DABBE2-D932-4A65-A2C9-256AE67E6D31}">
      <dgm:prSet phldrT="[Texto]"/>
      <dgm:spPr/>
      <dgm:t>
        <a:bodyPr/>
        <a:lstStyle/>
        <a:p>
          <a:r>
            <a:rPr lang="es-ES"/>
            <a:t>Creación del repositorio</a:t>
          </a:r>
        </a:p>
        <a:p>
          <a:r>
            <a:rPr lang="es-ES"/>
            <a:t>10 minutos</a:t>
          </a:r>
        </a:p>
      </dgm:t>
    </dgm:pt>
    <dgm:pt modelId="{2DEB7DE7-FC11-4BAA-A0E5-0797B5E5E646}" type="parTrans" cxnId="{62B8363F-1F04-4690-A0EC-6E6834F6E500}">
      <dgm:prSet/>
      <dgm:spPr/>
      <dgm:t>
        <a:bodyPr/>
        <a:lstStyle/>
        <a:p>
          <a:endParaRPr lang="es-ES"/>
        </a:p>
      </dgm:t>
    </dgm:pt>
    <dgm:pt modelId="{5425B2F4-A6DA-4B96-A6F6-628455523B12}" type="sibTrans" cxnId="{62B8363F-1F04-4690-A0EC-6E6834F6E500}">
      <dgm:prSet/>
      <dgm:spPr/>
      <dgm:t>
        <a:bodyPr/>
        <a:lstStyle/>
        <a:p>
          <a:endParaRPr lang="es-ES"/>
        </a:p>
      </dgm:t>
    </dgm:pt>
    <dgm:pt modelId="{79300D51-CB3E-43EA-8E61-C456A82885E1}">
      <dgm:prSet phldrT="[Texto]"/>
      <dgm:spPr/>
      <dgm:t>
        <a:bodyPr/>
        <a:lstStyle/>
        <a:p>
          <a:r>
            <a:rPr lang="es-ES"/>
            <a:t>Creación de un boceto de la página (frontend)</a:t>
          </a:r>
        </a:p>
        <a:p>
          <a:r>
            <a:rPr lang="es-ES"/>
            <a:t>Js and HTML </a:t>
          </a:r>
        </a:p>
        <a:p>
          <a:r>
            <a:rPr lang="es-ES"/>
            <a:t>2 horas</a:t>
          </a:r>
        </a:p>
      </dgm:t>
    </dgm:pt>
    <dgm:pt modelId="{8B54D7D8-67F0-494F-AE50-8FA14F34C389}" type="parTrans" cxnId="{AF262FA8-C202-4740-86DB-02A5F96B9FCB}">
      <dgm:prSet/>
      <dgm:spPr/>
      <dgm:t>
        <a:bodyPr/>
        <a:lstStyle/>
        <a:p>
          <a:endParaRPr lang="es-ES"/>
        </a:p>
      </dgm:t>
    </dgm:pt>
    <dgm:pt modelId="{7C9A2D16-52B0-47C6-9BBA-4C474BA1ED28}" type="sibTrans" cxnId="{AF262FA8-C202-4740-86DB-02A5F96B9FCB}">
      <dgm:prSet/>
      <dgm:spPr/>
      <dgm:t>
        <a:bodyPr/>
        <a:lstStyle/>
        <a:p>
          <a:endParaRPr lang="es-ES"/>
        </a:p>
      </dgm:t>
    </dgm:pt>
    <dgm:pt modelId="{768A0AC0-12D6-4F59-8895-506FE5C8C84A}">
      <dgm:prSet phldrT="[Texto]"/>
      <dgm:spPr/>
      <dgm:t>
        <a:bodyPr/>
        <a:lstStyle/>
        <a:p>
          <a:r>
            <a:rPr lang="es-ES"/>
            <a:t>Búsqueda de información</a:t>
          </a:r>
        </a:p>
      </dgm:t>
    </dgm:pt>
    <dgm:pt modelId="{F06B4B4C-E832-434E-B97A-D62226BF9EBB}" type="parTrans" cxnId="{9AB923FA-F142-4C62-AAD0-CD7CC231754E}">
      <dgm:prSet/>
      <dgm:spPr/>
      <dgm:t>
        <a:bodyPr/>
        <a:lstStyle/>
        <a:p>
          <a:endParaRPr lang="es-ES"/>
        </a:p>
      </dgm:t>
    </dgm:pt>
    <dgm:pt modelId="{E2F6496D-E8A9-4697-A4E5-B28A26E33E29}" type="sibTrans" cxnId="{9AB923FA-F142-4C62-AAD0-CD7CC231754E}">
      <dgm:prSet/>
      <dgm:spPr/>
      <dgm:t>
        <a:bodyPr/>
        <a:lstStyle/>
        <a:p>
          <a:endParaRPr lang="es-ES"/>
        </a:p>
      </dgm:t>
    </dgm:pt>
    <dgm:pt modelId="{542F25FE-6454-4F28-BF64-FB47481C2DD7}">
      <dgm:prSet phldrT="[Texto]"/>
      <dgm:spPr/>
      <dgm:t>
        <a:bodyPr/>
        <a:lstStyle/>
        <a:p>
          <a:r>
            <a:rPr lang="es-ES"/>
            <a:t>Organización</a:t>
          </a:r>
        </a:p>
        <a:p>
          <a:r>
            <a:rPr lang="es-ES"/>
            <a:t>Primera reunión 2 horas</a:t>
          </a:r>
        </a:p>
        <a:p>
          <a:r>
            <a:rPr lang="es-ES"/>
            <a:t>Segunda reunión (miercoles): 2 horas </a:t>
          </a:r>
        </a:p>
        <a:p>
          <a:r>
            <a:rPr lang="es-ES"/>
            <a:t>Última reunión (viernes) :1 hora </a:t>
          </a:r>
        </a:p>
      </dgm:t>
    </dgm:pt>
    <dgm:pt modelId="{96EEF41B-BEB2-430B-9C57-06998DAFA9DE}" type="parTrans" cxnId="{24FD19ED-6C04-45E4-B6D4-52E0AC9E37DA}">
      <dgm:prSet/>
      <dgm:spPr/>
      <dgm:t>
        <a:bodyPr/>
        <a:lstStyle/>
        <a:p>
          <a:endParaRPr lang="es-ES"/>
        </a:p>
      </dgm:t>
    </dgm:pt>
    <dgm:pt modelId="{290921DC-0562-4C1C-8436-2761305A92BE}" type="sibTrans" cxnId="{24FD19ED-6C04-45E4-B6D4-52E0AC9E37DA}">
      <dgm:prSet/>
      <dgm:spPr/>
      <dgm:t>
        <a:bodyPr/>
        <a:lstStyle/>
        <a:p>
          <a:endParaRPr lang="es-ES"/>
        </a:p>
      </dgm:t>
    </dgm:pt>
    <dgm:pt modelId="{5B9738B5-BA40-42B2-AE40-8CD86DBC19A2}">
      <dgm:prSet phldrT="[Texto]"/>
      <dgm:spPr/>
      <dgm:t>
        <a:bodyPr/>
        <a:lstStyle/>
        <a:p>
          <a:r>
            <a:rPr lang="es-ES"/>
            <a:t>Desarrollo del backend</a:t>
          </a:r>
        </a:p>
        <a:p>
          <a:r>
            <a:rPr lang="es-ES"/>
            <a:t>dibujar el mapa API 2 horas</a:t>
          </a:r>
        </a:p>
        <a:p>
          <a:r>
            <a:rPr lang="es-ES"/>
            <a:t>llamar los datos del CSV 5 horas </a:t>
          </a:r>
        </a:p>
        <a:p>
          <a:endParaRPr lang="es-ES"/>
        </a:p>
      </dgm:t>
    </dgm:pt>
    <dgm:pt modelId="{47A164BB-06F7-45CB-B766-A24B3BCC54FA}" type="parTrans" cxnId="{5DE59964-043E-4F5E-B452-5622F97C014D}">
      <dgm:prSet/>
      <dgm:spPr/>
      <dgm:t>
        <a:bodyPr/>
        <a:lstStyle/>
        <a:p>
          <a:endParaRPr lang="es-ES"/>
        </a:p>
      </dgm:t>
    </dgm:pt>
    <dgm:pt modelId="{7E88E1E4-1B27-4DFD-A4DE-5B45CD482197}" type="sibTrans" cxnId="{5DE59964-043E-4F5E-B452-5622F97C014D}">
      <dgm:prSet/>
      <dgm:spPr/>
      <dgm:t>
        <a:bodyPr/>
        <a:lstStyle/>
        <a:p>
          <a:endParaRPr lang="es-ES"/>
        </a:p>
      </dgm:t>
    </dgm:pt>
    <dgm:pt modelId="{B942FFF0-E0AC-47F6-81A6-C37375C3BDD8}">
      <dgm:prSet phldrT="[Texto]"/>
      <dgm:spPr/>
      <dgm:t>
        <a:bodyPr/>
        <a:lstStyle/>
        <a:p>
          <a:r>
            <a:rPr lang="es-ES"/>
            <a:t>Testing</a:t>
          </a:r>
        </a:p>
        <a:p>
          <a:r>
            <a:rPr lang="es-ES"/>
            <a:t>4 horas</a:t>
          </a:r>
        </a:p>
        <a:p>
          <a:endParaRPr lang="es-ES"/>
        </a:p>
      </dgm:t>
    </dgm:pt>
    <dgm:pt modelId="{E2E386E3-58C1-4D2B-88CC-A89F45BE9B2F}" type="parTrans" cxnId="{92201025-8D4F-45A6-9CB2-3E3005D79419}">
      <dgm:prSet/>
      <dgm:spPr/>
      <dgm:t>
        <a:bodyPr/>
        <a:lstStyle/>
        <a:p>
          <a:endParaRPr lang="es-ES"/>
        </a:p>
      </dgm:t>
    </dgm:pt>
    <dgm:pt modelId="{8ECCD059-31FA-4324-8369-535C4995ADD9}" type="sibTrans" cxnId="{92201025-8D4F-45A6-9CB2-3E3005D79419}">
      <dgm:prSet/>
      <dgm:spPr/>
      <dgm:t>
        <a:bodyPr/>
        <a:lstStyle/>
        <a:p>
          <a:endParaRPr lang="es-ES"/>
        </a:p>
      </dgm:t>
    </dgm:pt>
    <dgm:pt modelId="{2FAB6A4A-E670-44F4-80B5-8D9C1A707A93}">
      <dgm:prSet phldrT="[Texto]"/>
      <dgm:spPr/>
      <dgm:t>
        <a:bodyPr/>
        <a:lstStyle/>
        <a:p>
          <a:r>
            <a:rPr lang="es-ES"/>
            <a:t>API</a:t>
          </a:r>
        </a:p>
      </dgm:t>
    </dgm:pt>
    <dgm:pt modelId="{D40FB957-86A3-4078-8FA8-7E7FA7B2FF29}" type="parTrans" cxnId="{5BB995A1-8FF4-40A2-A75D-C2A382E07F3D}">
      <dgm:prSet/>
      <dgm:spPr/>
      <dgm:t>
        <a:bodyPr/>
        <a:lstStyle/>
        <a:p>
          <a:endParaRPr lang="es-ES"/>
        </a:p>
      </dgm:t>
    </dgm:pt>
    <dgm:pt modelId="{E58AA207-ADFD-4B75-9840-51FE7EA108D5}" type="sibTrans" cxnId="{5BB995A1-8FF4-40A2-A75D-C2A382E07F3D}">
      <dgm:prSet/>
      <dgm:spPr/>
      <dgm:t>
        <a:bodyPr/>
        <a:lstStyle/>
        <a:p>
          <a:endParaRPr lang="es-ES"/>
        </a:p>
      </dgm:t>
    </dgm:pt>
    <dgm:pt modelId="{510B7F21-FF4B-47AD-8452-E7069295EF04}">
      <dgm:prSet phldrT="[Texto]"/>
      <dgm:spPr/>
      <dgm:t>
        <a:bodyPr/>
        <a:lstStyle/>
        <a:p>
          <a:r>
            <a:rPr lang="es-ES"/>
            <a:t>Partials</a:t>
          </a:r>
        </a:p>
      </dgm:t>
    </dgm:pt>
    <dgm:pt modelId="{EDD0A3A0-79B6-4503-B3D3-C6392BB9A12F}" type="parTrans" cxnId="{954A7121-5D5D-4099-AE68-329098A377C3}">
      <dgm:prSet/>
      <dgm:spPr/>
      <dgm:t>
        <a:bodyPr/>
        <a:lstStyle/>
        <a:p>
          <a:endParaRPr lang="es-ES"/>
        </a:p>
      </dgm:t>
    </dgm:pt>
    <dgm:pt modelId="{977048EA-C868-4904-BA32-A26B7E52D4F0}" type="sibTrans" cxnId="{954A7121-5D5D-4099-AE68-329098A377C3}">
      <dgm:prSet/>
      <dgm:spPr/>
      <dgm:t>
        <a:bodyPr/>
        <a:lstStyle/>
        <a:p>
          <a:endParaRPr lang="es-ES"/>
        </a:p>
      </dgm:t>
    </dgm:pt>
    <dgm:pt modelId="{E2C5E42E-0668-4306-8BED-76C8BB16E287}">
      <dgm:prSet phldrT="[Texto]"/>
      <dgm:spPr/>
      <dgm:t>
        <a:bodyPr/>
        <a:lstStyle/>
        <a:p>
          <a:r>
            <a:rPr lang="es-ES"/>
            <a:t>Connect the API with local PHP</a:t>
          </a:r>
        </a:p>
      </dgm:t>
    </dgm:pt>
    <dgm:pt modelId="{BC97C077-A677-4FEF-8197-19DAC47631E1}" type="parTrans" cxnId="{E296367F-ACC3-4931-AEBE-6CEB7DA6B1EE}">
      <dgm:prSet/>
      <dgm:spPr/>
      <dgm:t>
        <a:bodyPr/>
        <a:lstStyle/>
        <a:p>
          <a:endParaRPr lang="es-ES"/>
        </a:p>
      </dgm:t>
    </dgm:pt>
    <dgm:pt modelId="{89CF5F34-E703-489D-B91A-5260FCA59416}" type="sibTrans" cxnId="{E296367F-ACC3-4931-AEBE-6CEB7DA6B1EE}">
      <dgm:prSet/>
      <dgm:spPr/>
      <dgm:t>
        <a:bodyPr/>
        <a:lstStyle/>
        <a:p>
          <a:endParaRPr lang="es-ES"/>
        </a:p>
      </dgm:t>
    </dgm:pt>
    <dgm:pt modelId="{9066BD25-6A3A-4E1A-8DDC-3C4482C3A577}">
      <dgm:prSet phldrT="[Texto]"/>
      <dgm:spPr/>
      <dgm:t>
        <a:bodyPr/>
        <a:lstStyle/>
        <a:p>
          <a:r>
            <a:rPr lang="es-ES"/>
            <a:t>Header PHP &amp; footer PHP</a:t>
          </a:r>
        </a:p>
      </dgm:t>
    </dgm:pt>
    <dgm:pt modelId="{D96AE940-D3EA-4275-A045-17E5CECE3D5B}" type="parTrans" cxnId="{52FDED18-BEBE-4E91-80BF-F0912B2BA719}">
      <dgm:prSet/>
      <dgm:spPr/>
      <dgm:t>
        <a:bodyPr/>
        <a:lstStyle/>
        <a:p>
          <a:endParaRPr lang="es-ES"/>
        </a:p>
      </dgm:t>
    </dgm:pt>
    <dgm:pt modelId="{E510E3A9-A387-48FC-8E09-88E76AFCCCFD}" type="sibTrans" cxnId="{52FDED18-BEBE-4E91-80BF-F0912B2BA719}">
      <dgm:prSet/>
      <dgm:spPr/>
      <dgm:t>
        <a:bodyPr/>
        <a:lstStyle/>
        <a:p>
          <a:endParaRPr lang="es-ES"/>
        </a:p>
      </dgm:t>
    </dgm:pt>
    <dgm:pt modelId="{08663D64-4221-472C-B0B3-5FB6A1DA72E5}">
      <dgm:prSet phldrT="[Texto]"/>
      <dgm:spPr/>
      <dgm:t>
        <a:bodyPr/>
        <a:lstStyle/>
        <a:p>
          <a:r>
            <a:rPr lang="es-ES"/>
            <a:t>Autocompletado</a:t>
          </a:r>
        </a:p>
      </dgm:t>
    </dgm:pt>
    <dgm:pt modelId="{D30C6E05-0D43-40D2-BDEC-A93AD7459588}" type="parTrans" cxnId="{8BDC78A3-A336-4A31-A641-B2B94DD74743}">
      <dgm:prSet/>
      <dgm:spPr/>
      <dgm:t>
        <a:bodyPr/>
        <a:lstStyle/>
        <a:p>
          <a:endParaRPr lang="es-ES"/>
        </a:p>
      </dgm:t>
    </dgm:pt>
    <dgm:pt modelId="{A65820E1-4EB8-407F-83B6-50524FF974CD}" type="sibTrans" cxnId="{8BDC78A3-A336-4A31-A641-B2B94DD74743}">
      <dgm:prSet/>
      <dgm:spPr/>
      <dgm:t>
        <a:bodyPr/>
        <a:lstStyle/>
        <a:p>
          <a:endParaRPr lang="es-ES"/>
        </a:p>
      </dgm:t>
    </dgm:pt>
    <dgm:pt modelId="{2423AD78-5C2A-4C90-8B9C-ACB24F22888A}">
      <dgm:prSet phldrT="[Texto]"/>
      <dgm:spPr/>
      <dgm:t>
        <a:bodyPr/>
        <a:lstStyle/>
        <a:p>
          <a:r>
            <a:rPr lang="es-ES"/>
            <a:t>8-12 horas</a:t>
          </a:r>
        </a:p>
      </dgm:t>
    </dgm:pt>
    <dgm:pt modelId="{ACE2E82D-B3F6-4943-BB90-EBCD590EACAC}" type="parTrans" cxnId="{72573D26-D518-48DB-A4C9-6585F84CC9B3}">
      <dgm:prSet/>
      <dgm:spPr/>
      <dgm:t>
        <a:bodyPr/>
        <a:lstStyle/>
        <a:p>
          <a:endParaRPr lang="es-ES"/>
        </a:p>
      </dgm:t>
    </dgm:pt>
    <dgm:pt modelId="{CE0FE14F-8C31-4A47-83C8-BA6FE1652BEB}" type="sibTrans" cxnId="{72573D26-D518-48DB-A4C9-6585F84CC9B3}">
      <dgm:prSet/>
      <dgm:spPr/>
      <dgm:t>
        <a:bodyPr/>
        <a:lstStyle/>
        <a:p>
          <a:endParaRPr lang="es-ES"/>
        </a:p>
      </dgm:t>
    </dgm:pt>
    <dgm:pt modelId="{2095CDC7-17CD-4E90-82AC-2C002750DA77}" type="pres">
      <dgm:prSet presAssocID="{5E63C436-C869-4D2B-BB59-66EA464373A4}" presName="Name0" presStyleCnt="0">
        <dgm:presLayoutVars>
          <dgm:dir/>
          <dgm:resizeHandles val="exact"/>
        </dgm:presLayoutVars>
      </dgm:prSet>
      <dgm:spPr/>
    </dgm:pt>
    <dgm:pt modelId="{FE5F68F1-0BE2-4362-8D61-06C1EC2DC476}" type="pres">
      <dgm:prSet presAssocID="{542F25FE-6454-4F28-BF64-FB47481C2DD7}" presName="node" presStyleLbl="node1" presStyleIdx="0" presStyleCnt="9">
        <dgm:presLayoutVars>
          <dgm:bulletEnabled val="1"/>
        </dgm:presLayoutVars>
      </dgm:prSet>
      <dgm:spPr/>
    </dgm:pt>
    <dgm:pt modelId="{9D4C02D1-221F-4979-84FB-334D9E25B8ED}" type="pres">
      <dgm:prSet presAssocID="{290921DC-0562-4C1C-8436-2761305A92BE}" presName="sibTrans" presStyleLbl="sibTrans1D1" presStyleIdx="0" presStyleCnt="8"/>
      <dgm:spPr/>
    </dgm:pt>
    <dgm:pt modelId="{2F370ACA-2037-4CDD-8F85-7B2A4ACE6796}" type="pres">
      <dgm:prSet presAssocID="{290921DC-0562-4C1C-8436-2761305A92BE}" presName="connectorText" presStyleLbl="sibTrans1D1" presStyleIdx="0" presStyleCnt="8"/>
      <dgm:spPr/>
    </dgm:pt>
    <dgm:pt modelId="{DED706C2-44F3-49EB-8999-A031A633B4F2}" type="pres">
      <dgm:prSet presAssocID="{4ABB05F9-2D88-41B8-8405-3E066F3CD91E}" presName="node" presStyleLbl="node1" presStyleIdx="1" presStyleCnt="9">
        <dgm:presLayoutVars>
          <dgm:bulletEnabled val="1"/>
        </dgm:presLayoutVars>
      </dgm:prSet>
      <dgm:spPr/>
    </dgm:pt>
    <dgm:pt modelId="{DF0CA98B-EDE3-46C0-BC41-5F69EFF86182}" type="pres">
      <dgm:prSet presAssocID="{8CFF3E05-8C0A-434E-9384-F9B43AEBF303}" presName="sibTrans" presStyleLbl="sibTrans1D1" presStyleIdx="1" presStyleCnt="8"/>
      <dgm:spPr/>
    </dgm:pt>
    <dgm:pt modelId="{542C9DCA-BA1E-430A-A855-4D0736EF0BCD}" type="pres">
      <dgm:prSet presAssocID="{8CFF3E05-8C0A-434E-9384-F9B43AEBF303}" presName="connectorText" presStyleLbl="sibTrans1D1" presStyleIdx="1" presStyleCnt="8"/>
      <dgm:spPr/>
    </dgm:pt>
    <dgm:pt modelId="{002A9423-D799-4FDC-A529-1182895CF5BB}" type="pres">
      <dgm:prSet presAssocID="{768A0AC0-12D6-4F59-8895-506FE5C8C84A}" presName="node" presStyleLbl="node1" presStyleIdx="2" presStyleCnt="9">
        <dgm:presLayoutVars>
          <dgm:bulletEnabled val="1"/>
        </dgm:presLayoutVars>
      </dgm:prSet>
      <dgm:spPr/>
    </dgm:pt>
    <dgm:pt modelId="{CB6E68D0-265F-4D4A-BC90-EB599CDB6F30}" type="pres">
      <dgm:prSet presAssocID="{E2F6496D-E8A9-4697-A4E5-B28A26E33E29}" presName="sibTrans" presStyleLbl="sibTrans1D1" presStyleIdx="2" presStyleCnt="8"/>
      <dgm:spPr/>
    </dgm:pt>
    <dgm:pt modelId="{70D274C5-483C-4544-95BC-FD66340F7EA8}" type="pres">
      <dgm:prSet presAssocID="{E2F6496D-E8A9-4697-A4E5-B28A26E33E29}" presName="connectorText" presStyleLbl="sibTrans1D1" presStyleIdx="2" presStyleCnt="8"/>
      <dgm:spPr/>
    </dgm:pt>
    <dgm:pt modelId="{F873A19A-0EF3-42B3-A61B-C4974107F4F5}" type="pres">
      <dgm:prSet presAssocID="{7F4CB27B-2AC1-4936-8DDA-31E6C36F6B69}" presName="node" presStyleLbl="node1" presStyleIdx="3" presStyleCnt="9">
        <dgm:presLayoutVars>
          <dgm:bulletEnabled val="1"/>
        </dgm:presLayoutVars>
      </dgm:prSet>
      <dgm:spPr/>
    </dgm:pt>
    <dgm:pt modelId="{3FB479A7-7704-4325-887F-BD9560D2932F}" type="pres">
      <dgm:prSet presAssocID="{856103F6-6D97-4D20-AA5A-E5B76D9250E3}" presName="sibTrans" presStyleLbl="sibTrans1D1" presStyleIdx="3" presStyleCnt="8"/>
      <dgm:spPr/>
    </dgm:pt>
    <dgm:pt modelId="{BD594FCC-5644-4340-8366-01B830109612}" type="pres">
      <dgm:prSet presAssocID="{856103F6-6D97-4D20-AA5A-E5B76D9250E3}" presName="connectorText" presStyleLbl="sibTrans1D1" presStyleIdx="3" presStyleCnt="8"/>
      <dgm:spPr/>
    </dgm:pt>
    <dgm:pt modelId="{32F7B6EA-3312-4420-9E50-DDB9B5C772B0}" type="pres">
      <dgm:prSet presAssocID="{F9DABBE2-D932-4A65-A2C9-256AE67E6D31}" presName="node" presStyleLbl="node1" presStyleIdx="4" presStyleCnt="9">
        <dgm:presLayoutVars>
          <dgm:bulletEnabled val="1"/>
        </dgm:presLayoutVars>
      </dgm:prSet>
      <dgm:spPr/>
    </dgm:pt>
    <dgm:pt modelId="{28D3DF82-9836-42D1-88D9-D9798F0B0FFE}" type="pres">
      <dgm:prSet presAssocID="{5425B2F4-A6DA-4B96-A6F6-628455523B12}" presName="sibTrans" presStyleLbl="sibTrans1D1" presStyleIdx="4" presStyleCnt="8"/>
      <dgm:spPr/>
    </dgm:pt>
    <dgm:pt modelId="{9B072C28-AFF1-4CA0-813A-5DC2F1F38627}" type="pres">
      <dgm:prSet presAssocID="{5425B2F4-A6DA-4B96-A6F6-628455523B12}" presName="connectorText" presStyleLbl="sibTrans1D1" presStyleIdx="4" presStyleCnt="8"/>
      <dgm:spPr/>
    </dgm:pt>
    <dgm:pt modelId="{E0BA68A0-C98F-46D4-8732-8C63827678EA}" type="pres">
      <dgm:prSet presAssocID="{79300D51-CB3E-43EA-8E61-C456A82885E1}" presName="node" presStyleLbl="node1" presStyleIdx="5" presStyleCnt="9">
        <dgm:presLayoutVars>
          <dgm:bulletEnabled val="1"/>
        </dgm:presLayoutVars>
      </dgm:prSet>
      <dgm:spPr/>
    </dgm:pt>
    <dgm:pt modelId="{9204B3B1-D8E7-4856-998F-E52D2EB9A6B4}" type="pres">
      <dgm:prSet presAssocID="{7C9A2D16-52B0-47C6-9BBA-4C474BA1ED28}" presName="sibTrans" presStyleLbl="sibTrans1D1" presStyleIdx="5" presStyleCnt="8"/>
      <dgm:spPr/>
    </dgm:pt>
    <dgm:pt modelId="{9F68EEDB-5AFB-496E-98B7-41CFED1428AF}" type="pres">
      <dgm:prSet presAssocID="{7C9A2D16-52B0-47C6-9BBA-4C474BA1ED28}" presName="connectorText" presStyleLbl="sibTrans1D1" presStyleIdx="5" presStyleCnt="8"/>
      <dgm:spPr/>
    </dgm:pt>
    <dgm:pt modelId="{14078FF8-D094-4A49-8CFC-490E7495C201}" type="pres">
      <dgm:prSet presAssocID="{5B9738B5-BA40-42B2-AE40-8CD86DBC19A2}" presName="node" presStyleLbl="node1" presStyleIdx="6" presStyleCnt="9">
        <dgm:presLayoutVars>
          <dgm:bulletEnabled val="1"/>
        </dgm:presLayoutVars>
      </dgm:prSet>
      <dgm:spPr/>
    </dgm:pt>
    <dgm:pt modelId="{665F04C2-132F-49B4-BC70-A6D1ADFDEA73}" type="pres">
      <dgm:prSet presAssocID="{7E88E1E4-1B27-4DFD-A4DE-5B45CD482197}" presName="sibTrans" presStyleLbl="sibTrans1D1" presStyleIdx="6" presStyleCnt="8"/>
      <dgm:spPr/>
    </dgm:pt>
    <dgm:pt modelId="{0DF92A75-81CB-4F7B-A966-0843B460F0EA}" type="pres">
      <dgm:prSet presAssocID="{7E88E1E4-1B27-4DFD-A4DE-5B45CD482197}" presName="connectorText" presStyleLbl="sibTrans1D1" presStyleIdx="6" presStyleCnt="8"/>
      <dgm:spPr/>
    </dgm:pt>
    <dgm:pt modelId="{C2C42A1A-0A72-412A-A2C4-AA9A8DB4E3FB}" type="pres">
      <dgm:prSet presAssocID="{B942FFF0-E0AC-47F6-81A6-C37375C3BDD8}" presName="node" presStyleLbl="node1" presStyleIdx="7" presStyleCnt="9">
        <dgm:presLayoutVars>
          <dgm:bulletEnabled val="1"/>
        </dgm:presLayoutVars>
      </dgm:prSet>
      <dgm:spPr/>
    </dgm:pt>
    <dgm:pt modelId="{BC5B19A9-3C94-4560-957C-767B0A6387C6}" type="pres">
      <dgm:prSet presAssocID="{8ECCD059-31FA-4324-8369-535C4995ADD9}" presName="sibTrans" presStyleLbl="sibTrans1D1" presStyleIdx="7" presStyleCnt="8"/>
      <dgm:spPr/>
    </dgm:pt>
    <dgm:pt modelId="{12FE4AA7-7820-4E5B-B0A9-123409187FD3}" type="pres">
      <dgm:prSet presAssocID="{8ECCD059-31FA-4324-8369-535C4995ADD9}" presName="connectorText" presStyleLbl="sibTrans1D1" presStyleIdx="7" presStyleCnt="8"/>
      <dgm:spPr/>
    </dgm:pt>
    <dgm:pt modelId="{419F8834-FDCA-42A8-8EFD-3D5C83D48B7A}" type="pres">
      <dgm:prSet presAssocID="{0BA48A34-29A7-4C10-B1B4-E7E76829E3DA}" presName="node" presStyleLbl="node1" presStyleIdx="8" presStyleCnt="9">
        <dgm:presLayoutVars>
          <dgm:bulletEnabled val="1"/>
        </dgm:presLayoutVars>
      </dgm:prSet>
      <dgm:spPr/>
    </dgm:pt>
  </dgm:ptLst>
  <dgm:cxnLst>
    <dgm:cxn modelId="{7C60AD0C-9799-4108-AB74-A4C16A89EF01}" type="presOf" srcId="{4ABB05F9-2D88-41B8-8405-3E066F3CD91E}" destId="{DED706C2-44F3-49EB-8999-A031A633B4F2}" srcOrd="0" destOrd="0" presId="urn:microsoft.com/office/officeart/2005/8/layout/bProcess3"/>
    <dgm:cxn modelId="{52FDED18-BEBE-4E91-80BF-F0912B2BA719}" srcId="{768A0AC0-12D6-4F59-8895-506FE5C8C84A}" destId="{9066BD25-6A3A-4E1A-8DDC-3C4482C3A577}" srcOrd="3" destOrd="0" parTransId="{D96AE940-D3EA-4275-A045-17E5CECE3D5B}" sibTransId="{E510E3A9-A387-48FC-8E09-88E76AFCCCFD}"/>
    <dgm:cxn modelId="{954A7121-5D5D-4099-AE68-329098A377C3}" srcId="{768A0AC0-12D6-4F59-8895-506FE5C8C84A}" destId="{510B7F21-FF4B-47AD-8452-E7069295EF04}" srcOrd="2" destOrd="0" parTransId="{EDD0A3A0-79B6-4503-B3D3-C6392BB9A12F}" sibTransId="{977048EA-C868-4904-BA32-A26B7E52D4F0}"/>
    <dgm:cxn modelId="{92201025-8D4F-45A6-9CB2-3E3005D79419}" srcId="{5E63C436-C869-4D2B-BB59-66EA464373A4}" destId="{B942FFF0-E0AC-47F6-81A6-C37375C3BDD8}" srcOrd="7" destOrd="0" parTransId="{E2E386E3-58C1-4D2B-88CC-A89F45BE9B2F}" sibTransId="{8ECCD059-31FA-4324-8369-535C4995ADD9}"/>
    <dgm:cxn modelId="{72573D26-D518-48DB-A4C9-6585F84CC9B3}" srcId="{E2C5E42E-0668-4306-8BED-76C8BB16E287}" destId="{2423AD78-5C2A-4C90-8B9C-ACB24F22888A}" srcOrd="0" destOrd="0" parTransId="{ACE2E82D-B3F6-4943-BB90-EBCD590EACAC}" sibTransId="{CE0FE14F-8C31-4A47-83C8-BA6FE1652BEB}"/>
    <dgm:cxn modelId="{92DA2A2F-2659-4E86-9F2D-9EDA51893406}" type="presOf" srcId="{E2F6496D-E8A9-4697-A4E5-B28A26E33E29}" destId="{CB6E68D0-265F-4D4A-BC90-EB599CDB6F30}" srcOrd="0" destOrd="0" presId="urn:microsoft.com/office/officeart/2005/8/layout/bProcess3"/>
    <dgm:cxn modelId="{CC4B0832-360F-4551-9E2E-6FCE125837B3}" type="presOf" srcId="{7C9A2D16-52B0-47C6-9BBA-4C474BA1ED28}" destId="{9204B3B1-D8E7-4856-998F-E52D2EB9A6B4}" srcOrd="0" destOrd="0" presId="urn:microsoft.com/office/officeart/2005/8/layout/bProcess3"/>
    <dgm:cxn modelId="{62B8363F-1F04-4690-A0EC-6E6834F6E500}" srcId="{5E63C436-C869-4D2B-BB59-66EA464373A4}" destId="{F9DABBE2-D932-4A65-A2C9-256AE67E6D31}" srcOrd="4" destOrd="0" parTransId="{2DEB7DE7-FC11-4BAA-A0E5-0797B5E5E646}" sibTransId="{5425B2F4-A6DA-4B96-A6F6-628455523B12}"/>
    <dgm:cxn modelId="{661E485B-FB4A-4962-A745-DF131972DD27}" type="presOf" srcId="{9066BD25-6A3A-4E1A-8DDC-3C4482C3A577}" destId="{002A9423-D799-4FDC-A529-1182895CF5BB}" srcOrd="0" destOrd="4" presId="urn:microsoft.com/office/officeart/2005/8/layout/bProcess3"/>
    <dgm:cxn modelId="{A090D25D-DFFC-4C94-984B-F91147E38852}" type="presOf" srcId="{7E88E1E4-1B27-4DFD-A4DE-5B45CD482197}" destId="{0DF92A75-81CB-4F7B-A966-0843B460F0EA}" srcOrd="1" destOrd="0" presId="urn:microsoft.com/office/officeart/2005/8/layout/bProcess3"/>
    <dgm:cxn modelId="{E45B8560-D8EA-410C-9B28-FD4AFA6968EA}" type="presOf" srcId="{542F25FE-6454-4F28-BF64-FB47481C2DD7}" destId="{FE5F68F1-0BE2-4362-8D61-06C1EC2DC476}" srcOrd="0" destOrd="0" presId="urn:microsoft.com/office/officeart/2005/8/layout/bProcess3"/>
    <dgm:cxn modelId="{19DC9F41-F8C3-4D6D-AA56-509A709232DA}" srcId="{5E63C436-C869-4D2B-BB59-66EA464373A4}" destId="{7F4CB27B-2AC1-4936-8DDA-31E6C36F6B69}" srcOrd="3" destOrd="0" parTransId="{64D967D7-D3B3-4B68-979B-529EF92B7851}" sibTransId="{856103F6-6D97-4D20-AA5A-E5B76D9250E3}"/>
    <dgm:cxn modelId="{5DE59964-043E-4F5E-B452-5622F97C014D}" srcId="{5E63C436-C869-4D2B-BB59-66EA464373A4}" destId="{5B9738B5-BA40-42B2-AE40-8CD86DBC19A2}" srcOrd="6" destOrd="0" parTransId="{47A164BB-06F7-45CB-B766-A24B3BCC54FA}" sibTransId="{7E88E1E4-1B27-4DFD-A4DE-5B45CD482197}"/>
    <dgm:cxn modelId="{F5C65C45-D73A-4B68-BE9F-E26F788975CD}" type="presOf" srcId="{0BA48A34-29A7-4C10-B1B4-E7E76829E3DA}" destId="{419F8834-FDCA-42A8-8EFD-3D5C83D48B7A}" srcOrd="0" destOrd="0" presId="urn:microsoft.com/office/officeart/2005/8/layout/bProcess3"/>
    <dgm:cxn modelId="{5A94A947-5702-433D-875C-E798435F5075}" type="presOf" srcId="{290921DC-0562-4C1C-8436-2761305A92BE}" destId="{9D4C02D1-221F-4979-84FB-334D9E25B8ED}" srcOrd="0" destOrd="0" presId="urn:microsoft.com/office/officeart/2005/8/layout/bProcess3"/>
    <dgm:cxn modelId="{2C99464A-212F-4B4F-B76A-B0DB5FC6D0F5}" type="presOf" srcId="{08663D64-4221-472C-B0B3-5FB6A1DA72E5}" destId="{002A9423-D799-4FDC-A529-1182895CF5BB}" srcOrd="0" destOrd="1" presId="urn:microsoft.com/office/officeart/2005/8/layout/bProcess3"/>
    <dgm:cxn modelId="{F246264C-37D3-4370-8CC6-650FA25DD13E}" type="presOf" srcId="{79300D51-CB3E-43EA-8E61-C456A82885E1}" destId="{E0BA68A0-C98F-46D4-8732-8C63827678EA}" srcOrd="0" destOrd="0" presId="urn:microsoft.com/office/officeart/2005/8/layout/bProcess3"/>
    <dgm:cxn modelId="{50C8A74E-2B8A-452B-8146-BD1FC0BEE05C}" type="presOf" srcId="{290921DC-0562-4C1C-8436-2761305A92BE}" destId="{2F370ACA-2037-4CDD-8F85-7B2A4ACE6796}" srcOrd="1" destOrd="0" presId="urn:microsoft.com/office/officeart/2005/8/layout/bProcess3"/>
    <dgm:cxn modelId="{26386D74-A08E-45AA-A19F-3E8D04601635}" type="presOf" srcId="{510B7F21-FF4B-47AD-8452-E7069295EF04}" destId="{002A9423-D799-4FDC-A529-1182895CF5BB}" srcOrd="0" destOrd="3" presId="urn:microsoft.com/office/officeart/2005/8/layout/bProcess3"/>
    <dgm:cxn modelId="{8F832B57-AEB3-4FFD-ABE5-0966B8C316C0}" type="presOf" srcId="{B942FFF0-E0AC-47F6-81A6-C37375C3BDD8}" destId="{C2C42A1A-0A72-412A-A2C4-AA9A8DB4E3FB}" srcOrd="0" destOrd="0" presId="urn:microsoft.com/office/officeart/2005/8/layout/bProcess3"/>
    <dgm:cxn modelId="{79BB8558-1026-4BAA-93F3-205923F1FDBE}" type="presOf" srcId="{E2C5E42E-0668-4306-8BED-76C8BB16E287}" destId="{002A9423-D799-4FDC-A529-1182895CF5BB}" srcOrd="0" destOrd="5" presId="urn:microsoft.com/office/officeart/2005/8/layout/bProcess3"/>
    <dgm:cxn modelId="{F7EBCF5A-CDD8-4F37-A577-9BAF0E351E27}" type="presOf" srcId="{8ECCD059-31FA-4324-8369-535C4995ADD9}" destId="{12FE4AA7-7820-4E5B-B0A9-123409187FD3}" srcOrd="1" destOrd="0" presId="urn:microsoft.com/office/officeart/2005/8/layout/bProcess3"/>
    <dgm:cxn modelId="{E296367F-ACC3-4931-AEBE-6CEB7DA6B1EE}" srcId="{768A0AC0-12D6-4F59-8895-506FE5C8C84A}" destId="{E2C5E42E-0668-4306-8BED-76C8BB16E287}" srcOrd="4" destOrd="0" parTransId="{BC97C077-A677-4FEF-8197-19DAC47631E1}" sibTransId="{89CF5F34-E703-489D-B91A-5260FCA59416}"/>
    <dgm:cxn modelId="{DB997B80-0E69-4D56-BD9B-A8867D12B38B}" srcId="{5E63C436-C869-4D2B-BB59-66EA464373A4}" destId="{4ABB05F9-2D88-41B8-8405-3E066F3CD91E}" srcOrd="1" destOrd="0" parTransId="{9D8563DE-06E6-48C6-B396-5AD2F9E8A955}" sibTransId="{8CFF3E05-8C0A-434E-9384-F9B43AEBF303}"/>
    <dgm:cxn modelId="{5BB995A1-8FF4-40A2-A75D-C2A382E07F3D}" srcId="{768A0AC0-12D6-4F59-8895-506FE5C8C84A}" destId="{2FAB6A4A-E670-44F4-80B5-8D9C1A707A93}" srcOrd="1" destOrd="0" parTransId="{D40FB957-86A3-4078-8FA8-7E7FA7B2FF29}" sibTransId="{E58AA207-ADFD-4B75-9840-51FE7EA108D5}"/>
    <dgm:cxn modelId="{BF8CEFA2-3173-4C1B-8484-00A98CC452C8}" type="presOf" srcId="{5425B2F4-A6DA-4B96-A6F6-628455523B12}" destId="{28D3DF82-9836-42D1-88D9-D9798F0B0FFE}" srcOrd="0" destOrd="0" presId="urn:microsoft.com/office/officeart/2005/8/layout/bProcess3"/>
    <dgm:cxn modelId="{8BDC78A3-A336-4A31-A641-B2B94DD74743}" srcId="{768A0AC0-12D6-4F59-8895-506FE5C8C84A}" destId="{08663D64-4221-472C-B0B3-5FB6A1DA72E5}" srcOrd="0" destOrd="0" parTransId="{D30C6E05-0D43-40D2-BDEC-A93AD7459588}" sibTransId="{A65820E1-4EB8-407F-83B6-50524FF974CD}"/>
    <dgm:cxn modelId="{AF262FA8-C202-4740-86DB-02A5F96B9FCB}" srcId="{5E63C436-C869-4D2B-BB59-66EA464373A4}" destId="{79300D51-CB3E-43EA-8E61-C456A82885E1}" srcOrd="5" destOrd="0" parTransId="{8B54D7D8-67F0-494F-AE50-8FA14F34C389}" sibTransId="{7C9A2D16-52B0-47C6-9BBA-4C474BA1ED28}"/>
    <dgm:cxn modelId="{9F1357A9-17A7-4711-9052-C78DC1974214}" type="presOf" srcId="{8ECCD059-31FA-4324-8369-535C4995ADD9}" destId="{BC5B19A9-3C94-4560-957C-767B0A6387C6}" srcOrd="0" destOrd="0" presId="urn:microsoft.com/office/officeart/2005/8/layout/bProcess3"/>
    <dgm:cxn modelId="{E8F1A7AB-059A-404A-A542-631E19F5E0B2}" type="presOf" srcId="{2423AD78-5C2A-4C90-8B9C-ACB24F22888A}" destId="{002A9423-D799-4FDC-A529-1182895CF5BB}" srcOrd="0" destOrd="6" presId="urn:microsoft.com/office/officeart/2005/8/layout/bProcess3"/>
    <dgm:cxn modelId="{86D85EB2-CA8B-447D-81D1-E671A2F3C7F4}" type="presOf" srcId="{F9DABBE2-D932-4A65-A2C9-256AE67E6D31}" destId="{32F7B6EA-3312-4420-9E50-DDB9B5C772B0}" srcOrd="0" destOrd="0" presId="urn:microsoft.com/office/officeart/2005/8/layout/bProcess3"/>
    <dgm:cxn modelId="{E26FB2B5-1EBE-469B-8A6C-CD83A12E6787}" type="presOf" srcId="{856103F6-6D97-4D20-AA5A-E5B76D9250E3}" destId="{3FB479A7-7704-4325-887F-BD9560D2932F}" srcOrd="0" destOrd="0" presId="urn:microsoft.com/office/officeart/2005/8/layout/bProcess3"/>
    <dgm:cxn modelId="{17B1EAB6-0A6B-45D4-A5D7-95FDA59CD177}" type="presOf" srcId="{856103F6-6D97-4D20-AA5A-E5B76D9250E3}" destId="{BD594FCC-5644-4340-8366-01B830109612}" srcOrd="1" destOrd="0" presId="urn:microsoft.com/office/officeart/2005/8/layout/bProcess3"/>
    <dgm:cxn modelId="{9D9B0DBB-BEF4-4D18-AEA0-6B0A0ACFF14E}" type="presOf" srcId="{8CFF3E05-8C0A-434E-9384-F9B43AEBF303}" destId="{DF0CA98B-EDE3-46C0-BC41-5F69EFF86182}" srcOrd="0" destOrd="0" presId="urn:microsoft.com/office/officeart/2005/8/layout/bProcess3"/>
    <dgm:cxn modelId="{CE89C6C1-1C32-462A-8C99-835244DCA2BF}" type="presOf" srcId="{5E63C436-C869-4D2B-BB59-66EA464373A4}" destId="{2095CDC7-17CD-4E90-82AC-2C002750DA77}" srcOrd="0" destOrd="0" presId="urn:microsoft.com/office/officeart/2005/8/layout/bProcess3"/>
    <dgm:cxn modelId="{D3B178C2-F3DD-4A0A-AEF7-D67908A4FCB3}" type="presOf" srcId="{7C9A2D16-52B0-47C6-9BBA-4C474BA1ED28}" destId="{9F68EEDB-5AFB-496E-98B7-41CFED1428AF}" srcOrd="1" destOrd="0" presId="urn:microsoft.com/office/officeart/2005/8/layout/bProcess3"/>
    <dgm:cxn modelId="{698850C8-AB63-448D-B831-98195CC3A778}" srcId="{5E63C436-C869-4D2B-BB59-66EA464373A4}" destId="{0BA48A34-29A7-4C10-B1B4-E7E76829E3DA}" srcOrd="8" destOrd="0" parTransId="{A7725DC4-4EDA-4A61-9C95-4AECF6C732FB}" sibTransId="{07842213-7439-4BF8-963C-E07E71611CDC}"/>
    <dgm:cxn modelId="{5E64D3C8-D766-453C-9045-0897E43B10D3}" type="presOf" srcId="{2FAB6A4A-E670-44F4-80B5-8D9C1A707A93}" destId="{002A9423-D799-4FDC-A529-1182895CF5BB}" srcOrd="0" destOrd="2" presId="urn:microsoft.com/office/officeart/2005/8/layout/bProcess3"/>
    <dgm:cxn modelId="{A829C9CE-D749-46B3-8ED3-86D90CAC1CF7}" type="presOf" srcId="{E2F6496D-E8A9-4697-A4E5-B28A26E33E29}" destId="{70D274C5-483C-4544-95BC-FD66340F7EA8}" srcOrd="1" destOrd="0" presId="urn:microsoft.com/office/officeart/2005/8/layout/bProcess3"/>
    <dgm:cxn modelId="{DBDE82D9-5972-466C-BC1B-E02EB4A19AF0}" type="presOf" srcId="{5B9738B5-BA40-42B2-AE40-8CD86DBC19A2}" destId="{14078FF8-D094-4A49-8CFC-490E7495C201}" srcOrd="0" destOrd="0" presId="urn:microsoft.com/office/officeart/2005/8/layout/bProcess3"/>
    <dgm:cxn modelId="{99512FDE-E9FC-4ABD-B9D4-565032556916}" type="presOf" srcId="{768A0AC0-12D6-4F59-8895-506FE5C8C84A}" destId="{002A9423-D799-4FDC-A529-1182895CF5BB}" srcOrd="0" destOrd="0" presId="urn:microsoft.com/office/officeart/2005/8/layout/bProcess3"/>
    <dgm:cxn modelId="{4AB7A3E3-050D-4455-BA48-1376A495AE86}" type="presOf" srcId="{5425B2F4-A6DA-4B96-A6F6-628455523B12}" destId="{9B072C28-AFF1-4CA0-813A-5DC2F1F38627}" srcOrd="1" destOrd="0" presId="urn:microsoft.com/office/officeart/2005/8/layout/bProcess3"/>
    <dgm:cxn modelId="{48118BEC-6842-41B8-A34D-EA8221BA29B3}" type="presOf" srcId="{7E88E1E4-1B27-4DFD-A4DE-5B45CD482197}" destId="{665F04C2-132F-49B4-BC70-A6D1ADFDEA73}" srcOrd="0" destOrd="0" presId="urn:microsoft.com/office/officeart/2005/8/layout/bProcess3"/>
    <dgm:cxn modelId="{24FD19ED-6C04-45E4-B6D4-52E0AC9E37DA}" srcId="{5E63C436-C869-4D2B-BB59-66EA464373A4}" destId="{542F25FE-6454-4F28-BF64-FB47481C2DD7}" srcOrd="0" destOrd="0" parTransId="{96EEF41B-BEB2-430B-9C57-06998DAFA9DE}" sibTransId="{290921DC-0562-4C1C-8436-2761305A92BE}"/>
    <dgm:cxn modelId="{342A0AF2-6729-44CA-8D69-A831BC92F244}" type="presOf" srcId="{8CFF3E05-8C0A-434E-9384-F9B43AEBF303}" destId="{542C9DCA-BA1E-430A-A855-4D0736EF0BCD}" srcOrd="1" destOrd="0" presId="urn:microsoft.com/office/officeart/2005/8/layout/bProcess3"/>
    <dgm:cxn modelId="{A38F6EF2-C8BB-4966-8F05-8B403AD54230}" type="presOf" srcId="{7F4CB27B-2AC1-4936-8DDA-31E6C36F6B69}" destId="{F873A19A-0EF3-42B3-A61B-C4974107F4F5}" srcOrd="0" destOrd="0" presId="urn:microsoft.com/office/officeart/2005/8/layout/bProcess3"/>
    <dgm:cxn modelId="{9AB923FA-F142-4C62-AAD0-CD7CC231754E}" srcId="{5E63C436-C869-4D2B-BB59-66EA464373A4}" destId="{768A0AC0-12D6-4F59-8895-506FE5C8C84A}" srcOrd="2" destOrd="0" parTransId="{F06B4B4C-E832-434E-B97A-D62226BF9EBB}" sibTransId="{E2F6496D-E8A9-4697-A4E5-B28A26E33E29}"/>
    <dgm:cxn modelId="{D42767CA-AB0F-4283-8AA3-B050F80D8A04}" type="presParOf" srcId="{2095CDC7-17CD-4E90-82AC-2C002750DA77}" destId="{FE5F68F1-0BE2-4362-8D61-06C1EC2DC476}" srcOrd="0" destOrd="0" presId="urn:microsoft.com/office/officeart/2005/8/layout/bProcess3"/>
    <dgm:cxn modelId="{9F0A6118-0D33-414C-A151-30BDC403DBD7}" type="presParOf" srcId="{2095CDC7-17CD-4E90-82AC-2C002750DA77}" destId="{9D4C02D1-221F-4979-84FB-334D9E25B8ED}" srcOrd="1" destOrd="0" presId="urn:microsoft.com/office/officeart/2005/8/layout/bProcess3"/>
    <dgm:cxn modelId="{491FE3D3-A47B-4CB4-AB07-B3BD4219FB83}" type="presParOf" srcId="{9D4C02D1-221F-4979-84FB-334D9E25B8ED}" destId="{2F370ACA-2037-4CDD-8F85-7B2A4ACE6796}" srcOrd="0" destOrd="0" presId="urn:microsoft.com/office/officeart/2005/8/layout/bProcess3"/>
    <dgm:cxn modelId="{23B9F120-E0A0-4D45-A904-C66D5A2A7574}" type="presParOf" srcId="{2095CDC7-17CD-4E90-82AC-2C002750DA77}" destId="{DED706C2-44F3-49EB-8999-A031A633B4F2}" srcOrd="2" destOrd="0" presId="urn:microsoft.com/office/officeart/2005/8/layout/bProcess3"/>
    <dgm:cxn modelId="{2257D50F-8C63-4CE6-A9F6-78ECCCAF1BF9}" type="presParOf" srcId="{2095CDC7-17CD-4E90-82AC-2C002750DA77}" destId="{DF0CA98B-EDE3-46C0-BC41-5F69EFF86182}" srcOrd="3" destOrd="0" presId="urn:microsoft.com/office/officeart/2005/8/layout/bProcess3"/>
    <dgm:cxn modelId="{DC2942B6-2891-47E8-ACD3-26DFEC427465}" type="presParOf" srcId="{DF0CA98B-EDE3-46C0-BC41-5F69EFF86182}" destId="{542C9DCA-BA1E-430A-A855-4D0736EF0BCD}" srcOrd="0" destOrd="0" presId="urn:microsoft.com/office/officeart/2005/8/layout/bProcess3"/>
    <dgm:cxn modelId="{627E568D-EF8C-4C51-B7BD-624D720B5324}" type="presParOf" srcId="{2095CDC7-17CD-4E90-82AC-2C002750DA77}" destId="{002A9423-D799-4FDC-A529-1182895CF5BB}" srcOrd="4" destOrd="0" presId="urn:microsoft.com/office/officeart/2005/8/layout/bProcess3"/>
    <dgm:cxn modelId="{0352FA50-30F8-4854-8FC3-F0A250292FD9}" type="presParOf" srcId="{2095CDC7-17CD-4E90-82AC-2C002750DA77}" destId="{CB6E68D0-265F-4D4A-BC90-EB599CDB6F30}" srcOrd="5" destOrd="0" presId="urn:microsoft.com/office/officeart/2005/8/layout/bProcess3"/>
    <dgm:cxn modelId="{1D8BE0B1-9BDB-4028-B06C-6969434B5E07}" type="presParOf" srcId="{CB6E68D0-265F-4D4A-BC90-EB599CDB6F30}" destId="{70D274C5-483C-4544-95BC-FD66340F7EA8}" srcOrd="0" destOrd="0" presId="urn:microsoft.com/office/officeart/2005/8/layout/bProcess3"/>
    <dgm:cxn modelId="{FB399A54-C0EB-4954-9B35-71D22D8D3E52}" type="presParOf" srcId="{2095CDC7-17CD-4E90-82AC-2C002750DA77}" destId="{F873A19A-0EF3-42B3-A61B-C4974107F4F5}" srcOrd="6" destOrd="0" presId="urn:microsoft.com/office/officeart/2005/8/layout/bProcess3"/>
    <dgm:cxn modelId="{95C7C2C5-9F22-4C74-ABFC-F0A880E5EB50}" type="presParOf" srcId="{2095CDC7-17CD-4E90-82AC-2C002750DA77}" destId="{3FB479A7-7704-4325-887F-BD9560D2932F}" srcOrd="7" destOrd="0" presId="urn:microsoft.com/office/officeart/2005/8/layout/bProcess3"/>
    <dgm:cxn modelId="{3D8F4262-7F6D-46D8-B9C7-84A1062F45A6}" type="presParOf" srcId="{3FB479A7-7704-4325-887F-BD9560D2932F}" destId="{BD594FCC-5644-4340-8366-01B830109612}" srcOrd="0" destOrd="0" presId="urn:microsoft.com/office/officeart/2005/8/layout/bProcess3"/>
    <dgm:cxn modelId="{C75F66C0-2F00-4A93-BCCB-B82F6F28ECD0}" type="presParOf" srcId="{2095CDC7-17CD-4E90-82AC-2C002750DA77}" destId="{32F7B6EA-3312-4420-9E50-DDB9B5C772B0}" srcOrd="8" destOrd="0" presId="urn:microsoft.com/office/officeart/2005/8/layout/bProcess3"/>
    <dgm:cxn modelId="{8820574F-DDC1-48D1-9C48-1042CF04A7B3}" type="presParOf" srcId="{2095CDC7-17CD-4E90-82AC-2C002750DA77}" destId="{28D3DF82-9836-42D1-88D9-D9798F0B0FFE}" srcOrd="9" destOrd="0" presId="urn:microsoft.com/office/officeart/2005/8/layout/bProcess3"/>
    <dgm:cxn modelId="{9E82A249-462A-4999-B87E-3A910E3A8A79}" type="presParOf" srcId="{28D3DF82-9836-42D1-88D9-D9798F0B0FFE}" destId="{9B072C28-AFF1-4CA0-813A-5DC2F1F38627}" srcOrd="0" destOrd="0" presId="urn:microsoft.com/office/officeart/2005/8/layout/bProcess3"/>
    <dgm:cxn modelId="{4DEE41FF-05F4-4086-B596-C4FCAA7DD618}" type="presParOf" srcId="{2095CDC7-17CD-4E90-82AC-2C002750DA77}" destId="{E0BA68A0-C98F-46D4-8732-8C63827678EA}" srcOrd="10" destOrd="0" presId="urn:microsoft.com/office/officeart/2005/8/layout/bProcess3"/>
    <dgm:cxn modelId="{66221D47-A472-4D33-8B31-890557E076A1}" type="presParOf" srcId="{2095CDC7-17CD-4E90-82AC-2C002750DA77}" destId="{9204B3B1-D8E7-4856-998F-E52D2EB9A6B4}" srcOrd="11" destOrd="0" presId="urn:microsoft.com/office/officeart/2005/8/layout/bProcess3"/>
    <dgm:cxn modelId="{56A03F67-06FC-452C-B021-30AC208B5B09}" type="presParOf" srcId="{9204B3B1-D8E7-4856-998F-E52D2EB9A6B4}" destId="{9F68EEDB-5AFB-496E-98B7-41CFED1428AF}" srcOrd="0" destOrd="0" presId="urn:microsoft.com/office/officeart/2005/8/layout/bProcess3"/>
    <dgm:cxn modelId="{77CB9EE2-DAA9-4FF6-99C7-2D649B390AD4}" type="presParOf" srcId="{2095CDC7-17CD-4E90-82AC-2C002750DA77}" destId="{14078FF8-D094-4A49-8CFC-490E7495C201}" srcOrd="12" destOrd="0" presId="urn:microsoft.com/office/officeart/2005/8/layout/bProcess3"/>
    <dgm:cxn modelId="{6382DFA2-3DF6-41C2-810B-FFA9A48C252E}" type="presParOf" srcId="{2095CDC7-17CD-4E90-82AC-2C002750DA77}" destId="{665F04C2-132F-49B4-BC70-A6D1ADFDEA73}" srcOrd="13" destOrd="0" presId="urn:microsoft.com/office/officeart/2005/8/layout/bProcess3"/>
    <dgm:cxn modelId="{A1299012-22D9-4DB0-8177-7F680F4A7199}" type="presParOf" srcId="{665F04C2-132F-49B4-BC70-A6D1ADFDEA73}" destId="{0DF92A75-81CB-4F7B-A966-0843B460F0EA}" srcOrd="0" destOrd="0" presId="urn:microsoft.com/office/officeart/2005/8/layout/bProcess3"/>
    <dgm:cxn modelId="{00FC2D27-94A2-44FA-8EA6-D7D9FF01711D}" type="presParOf" srcId="{2095CDC7-17CD-4E90-82AC-2C002750DA77}" destId="{C2C42A1A-0A72-412A-A2C4-AA9A8DB4E3FB}" srcOrd="14" destOrd="0" presId="urn:microsoft.com/office/officeart/2005/8/layout/bProcess3"/>
    <dgm:cxn modelId="{A9329E68-D026-4CBF-B85E-83A9002C1D8C}" type="presParOf" srcId="{2095CDC7-17CD-4E90-82AC-2C002750DA77}" destId="{BC5B19A9-3C94-4560-957C-767B0A6387C6}" srcOrd="15" destOrd="0" presId="urn:microsoft.com/office/officeart/2005/8/layout/bProcess3"/>
    <dgm:cxn modelId="{2BD2F958-86CE-4EAB-99E3-E849004838B6}" type="presParOf" srcId="{BC5B19A9-3C94-4560-957C-767B0A6387C6}" destId="{12FE4AA7-7820-4E5B-B0A9-123409187FD3}" srcOrd="0" destOrd="0" presId="urn:microsoft.com/office/officeart/2005/8/layout/bProcess3"/>
    <dgm:cxn modelId="{B584A856-575C-495B-BA72-2592985B6520}" type="presParOf" srcId="{2095CDC7-17CD-4E90-82AC-2C002750DA77}" destId="{419F8834-FDCA-42A8-8EFD-3D5C83D48B7A}" srcOrd="16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4C02D1-221F-4979-84FB-334D9E25B8ED}">
      <dsp:nvSpPr>
        <dsp:cNvPr id="0" name=""/>
        <dsp:cNvSpPr/>
      </dsp:nvSpPr>
      <dsp:spPr>
        <a:xfrm>
          <a:off x="1560652" y="1012460"/>
          <a:ext cx="3278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811" y="45720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715597" y="1056388"/>
        <a:ext cx="17920" cy="3584"/>
      </dsp:txXfrm>
    </dsp:sp>
    <dsp:sp modelId="{FE5F68F1-0BE2-4362-8D61-06C1EC2DC476}">
      <dsp:nvSpPr>
        <dsp:cNvPr id="0" name=""/>
        <dsp:cNvSpPr/>
      </dsp:nvSpPr>
      <dsp:spPr>
        <a:xfrm>
          <a:off x="4139" y="590687"/>
          <a:ext cx="1558312" cy="93498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Organización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Primera reunión 2 horas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Segunda reunión (miercoles): 2 horas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Última reunión (viernes) :1 hora </a:t>
          </a:r>
        </a:p>
      </dsp:txBody>
      <dsp:txXfrm>
        <a:off x="4139" y="590687"/>
        <a:ext cx="1558312" cy="934987"/>
      </dsp:txXfrm>
    </dsp:sp>
    <dsp:sp modelId="{DF0CA98B-EDE3-46C0-BC41-5F69EFF86182}">
      <dsp:nvSpPr>
        <dsp:cNvPr id="0" name=""/>
        <dsp:cNvSpPr/>
      </dsp:nvSpPr>
      <dsp:spPr>
        <a:xfrm>
          <a:off x="3477376" y="1012460"/>
          <a:ext cx="3278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811" y="45720"/>
              </a:lnTo>
            </a:path>
          </a:pathLst>
        </a:custGeom>
        <a:noFill/>
        <a:ln w="6350" cap="flat" cmpd="sng" algn="ctr">
          <a:solidFill>
            <a:schemeClr val="accent2">
              <a:hueOff val="-207909"/>
              <a:satOff val="-11990"/>
              <a:lumOff val="1233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632321" y="1056388"/>
        <a:ext cx="17920" cy="3584"/>
      </dsp:txXfrm>
    </dsp:sp>
    <dsp:sp modelId="{DED706C2-44F3-49EB-8999-A031A633B4F2}">
      <dsp:nvSpPr>
        <dsp:cNvPr id="0" name=""/>
        <dsp:cNvSpPr/>
      </dsp:nvSpPr>
      <dsp:spPr>
        <a:xfrm>
          <a:off x="1920863" y="590687"/>
          <a:ext cx="1558312" cy="934987"/>
        </a:xfrm>
        <a:prstGeom prst="rect">
          <a:avLst/>
        </a:prstGeom>
        <a:solidFill>
          <a:schemeClr val="accent2">
            <a:hueOff val="-181920"/>
            <a:satOff val="-10491"/>
            <a:lumOff val="1078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Análisis de los requisitos del cliente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2:30  horas</a:t>
          </a:r>
        </a:p>
      </dsp:txBody>
      <dsp:txXfrm>
        <a:off x="1920863" y="590687"/>
        <a:ext cx="1558312" cy="934987"/>
      </dsp:txXfrm>
    </dsp:sp>
    <dsp:sp modelId="{CB6E68D0-265F-4D4A-BC90-EB599CDB6F30}">
      <dsp:nvSpPr>
        <dsp:cNvPr id="0" name=""/>
        <dsp:cNvSpPr/>
      </dsp:nvSpPr>
      <dsp:spPr>
        <a:xfrm>
          <a:off x="783295" y="1523874"/>
          <a:ext cx="3833448" cy="327811"/>
        </a:xfrm>
        <a:custGeom>
          <a:avLst/>
          <a:gdLst/>
          <a:ahLst/>
          <a:cxnLst/>
          <a:rect l="0" t="0" r="0" b="0"/>
          <a:pathLst>
            <a:path>
              <a:moveTo>
                <a:pt x="3833448" y="0"/>
              </a:moveTo>
              <a:lnTo>
                <a:pt x="3833448" y="181005"/>
              </a:lnTo>
              <a:lnTo>
                <a:pt x="0" y="181005"/>
              </a:lnTo>
              <a:lnTo>
                <a:pt x="0" y="327811"/>
              </a:lnTo>
            </a:path>
          </a:pathLst>
        </a:custGeom>
        <a:noFill/>
        <a:ln w="6350" cap="flat" cmpd="sng" algn="ctr">
          <a:solidFill>
            <a:schemeClr val="accent2">
              <a:hueOff val="-415818"/>
              <a:satOff val="-23979"/>
              <a:lumOff val="2465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03765" y="1685988"/>
        <a:ext cx="192508" cy="3584"/>
      </dsp:txXfrm>
    </dsp:sp>
    <dsp:sp modelId="{002A9423-D799-4FDC-A529-1182895CF5BB}">
      <dsp:nvSpPr>
        <dsp:cNvPr id="0" name=""/>
        <dsp:cNvSpPr/>
      </dsp:nvSpPr>
      <dsp:spPr>
        <a:xfrm>
          <a:off x="3837587" y="590687"/>
          <a:ext cx="1558312" cy="934987"/>
        </a:xfrm>
        <a:prstGeom prst="rect">
          <a:avLst/>
        </a:prstGeom>
        <a:solidFill>
          <a:schemeClr val="accent2">
            <a:hueOff val="-363841"/>
            <a:satOff val="-20982"/>
            <a:lumOff val="2157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Búsqueda de información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600" kern="1200"/>
            <a:t>Autocompletado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600" kern="1200"/>
            <a:t>API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600" kern="1200"/>
            <a:t>Partials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600" kern="1200"/>
            <a:t>Header PHP &amp; footer PHP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600" kern="1200"/>
            <a:t>Connect the API with local PHP</a:t>
          </a:r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600" kern="1200"/>
            <a:t>8-12 horas</a:t>
          </a:r>
        </a:p>
      </dsp:txBody>
      <dsp:txXfrm>
        <a:off x="3837587" y="590687"/>
        <a:ext cx="1558312" cy="934987"/>
      </dsp:txXfrm>
    </dsp:sp>
    <dsp:sp modelId="{3FB479A7-7704-4325-887F-BD9560D2932F}">
      <dsp:nvSpPr>
        <dsp:cNvPr id="0" name=""/>
        <dsp:cNvSpPr/>
      </dsp:nvSpPr>
      <dsp:spPr>
        <a:xfrm>
          <a:off x="1560652" y="2305860"/>
          <a:ext cx="3278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811" y="45720"/>
              </a:lnTo>
            </a:path>
          </a:pathLst>
        </a:custGeom>
        <a:noFill/>
        <a:ln w="6350" cap="flat" cmpd="sng" algn="ctr">
          <a:solidFill>
            <a:schemeClr val="accent2">
              <a:hueOff val="-623727"/>
              <a:satOff val="-35969"/>
              <a:lumOff val="3698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715597" y="2349787"/>
        <a:ext cx="17920" cy="3584"/>
      </dsp:txXfrm>
    </dsp:sp>
    <dsp:sp modelId="{F873A19A-0EF3-42B3-A61B-C4974107F4F5}">
      <dsp:nvSpPr>
        <dsp:cNvPr id="0" name=""/>
        <dsp:cNvSpPr/>
      </dsp:nvSpPr>
      <dsp:spPr>
        <a:xfrm>
          <a:off x="4139" y="1884086"/>
          <a:ext cx="1558312" cy="934987"/>
        </a:xfrm>
        <a:prstGeom prst="rect">
          <a:avLst/>
        </a:prstGeom>
        <a:solidFill>
          <a:schemeClr val="accent2">
            <a:hueOff val="-545761"/>
            <a:satOff val="-31473"/>
            <a:lumOff val="3235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Documentación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2 horas </a:t>
          </a:r>
        </a:p>
      </dsp:txBody>
      <dsp:txXfrm>
        <a:off x="4139" y="1884086"/>
        <a:ext cx="1558312" cy="934987"/>
      </dsp:txXfrm>
    </dsp:sp>
    <dsp:sp modelId="{28D3DF82-9836-42D1-88D9-D9798F0B0FFE}">
      <dsp:nvSpPr>
        <dsp:cNvPr id="0" name=""/>
        <dsp:cNvSpPr/>
      </dsp:nvSpPr>
      <dsp:spPr>
        <a:xfrm>
          <a:off x="3477376" y="2305860"/>
          <a:ext cx="3278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811" y="45720"/>
              </a:lnTo>
            </a:path>
          </a:pathLst>
        </a:custGeom>
        <a:noFill/>
        <a:ln w="6350" cap="flat" cmpd="sng" algn="ctr">
          <a:solidFill>
            <a:schemeClr val="accent2">
              <a:hueOff val="-831636"/>
              <a:satOff val="-47959"/>
              <a:lumOff val="493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632321" y="2349787"/>
        <a:ext cx="17920" cy="3584"/>
      </dsp:txXfrm>
    </dsp:sp>
    <dsp:sp modelId="{32F7B6EA-3312-4420-9E50-DDB9B5C772B0}">
      <dsp:nvSpPr>
        <dsp:cNvPr id="0" name=""/>
        <dsp:cNvSpPr/>
      </dsp:nvSpPr>
      <dsp:spPr>
        <a:xfrm>
          <a:off x="1920863" y="1884086"/>
          <a:ext cx="1558312" cy="934987"/>
        </a:xfrm>
        <a:prstGeom prst="rect">
          <a:avLst/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Creación del repositorio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10 minutos</a:t>
          </a:r>
        </a:p>
      </dsp:txBody>
      <dsp:txXfrm>
        <a:off x="1920863" y="1884086"/>
        <a:ext cx="1558312" cy="934987"/>
      </dsp:txXfrm>
    </dsp:sp>
    <dsp:sp modelId="{9204B3B1-D8E7-4856-998F-E52D2EB9A6B4}">
      <dsp:nvSpPr>
        <dsp:cNvPr id="0" name=""/>
        <dsp:cNvSpPr/>
      </dsp:nvSpPr>
      <dsp:spPr>
        <a:xfrm>
          <a:off x="783295" y="2817273"/>
          <a:ext cx="3833448" cy="327811"/>
        </a:xfrm>
        <a:custGeom>
          <a:avLst/>
          <a:gdLst/>
          <a:ahLst/>
          <a:cxnLst/>
          <a:rect l="0" t="0" r="0" b="0"/>
          <a:pathLst>
            <a:path>
              <a:moveTo>
                <a:pt x="3833448" y="0"/>
              </a:moveTo>
              <a:lnTo>
                <a:pt x="3833448" y="181005"/>
              </a:lnTo>
              <a:lnTo>
                <a:pt x="0" y="181005"/>
              </a:lnTo>
              <a:lnTo>
                <a:pt x="0" y="327811"/>
              </a:lnTo>
            </a:path>
          </a:pathLst>
        </a:custGeom>
        <a:noFill/>
        <a:ln w="6350" cap="flat" cmpd="sng" algn="ctr">
          <a:solidFill>
            <a:schemeClr val="accent2">
              <a:hueOff val="-1039545"/>
              <a:satOff val="-59949"/>
              <a:lumOff val="6163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03765" y="2979387"/>
        <a:ext cx="192508" cy="3584"/>
      </dsp:txXfrm>
    </dsp:sp>
    <dsp:sp modelId="{E0BA68A0-C98F-46D4-8732-8C63827678EA}">
      <dsp:nvSpPr>
        <dsp:cNvPr id="0" name=""/>
        <dsp:cNvSpPr/>
      </dsp:nvSpPr>
      <dsp:spPr>
        <a:xfrm>
          <a:off x="3837587" y="1884086"/>
          <a:ext cx="1558312" cy="934987"/>
        </a:xfrm>
        <a:prstGeom prst="rect">
          <a:avLst/>
        </a:prstGeom>
        <a:solidFill>
          <a:schemeClr val="accent2">
            <a:hueOff val="-909602"/>
            <a:satOff val="-52455"/>
            <a:lumOff val="5392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Creación de un boceto de la página (frontend)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Js and HTML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2 horas</a:t>
          </a:r>
        </a:p>
      </dsp:txBody>
      <dsp:txXfrm>
        <a:off x="3837587" y="1884086"/>
        <a:ext cx="1558312" cy="934987"/>
      </dsp:txXfrm>
    </dsp:sp>
    <dsp:sp modelId="{665F04C2-132F-49B4-BC70-A6D1ADFDEA73}">
      <dsp:nvSpPr>
        <dsp:cNvPr id="0" name=""/>
        <dsp:cNvSpPr/>
      </dsp:nvSpPr>
      <dsp:spPr>
        <a:xfrm>
          <a:off x="1560652" y="3599259"/>
          <a:ext cx="3278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811" y="45720"/>
              </a:lnTo>
            </a:path>
          </a:pathLst>
        </a:custGeom>
        <a:noFill/>
        <a:ln w="6350" cap="flat" cmpd="sng" algn="ctr">
          <a:solidFill>
            <a:schemeClr val="accent2">
              <a:hueOff val="-1247454"/>
              <a:satOff val="-71938"/>
              <a:lumOff val="7395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715597" y="3643187"/>
        <a:ext cx="17920" cy="3584"/>
      </dsp:txXfrm>
    </dsp:sp>
    <dsp:sp modelId="{14078FF8-D094-4A49-8CFC-490E7495C201}">
      <dsp:nvSpPr>
        <dsp:cNvPr id="0" name=""/>
        <dsp:cNvSpPr/>
      </dsp:nvSpPr>
      <dsp:spPr>
        <a:xfrm>
          <a:off x="4139" y="3177485"/>
          <a:ext cx="1558312" cy="934987"/>
        </a:xfrm>
        <a:prstGeom prst="rect">
          <a:avLst/>
        </a:prstGeom>
        <a:solidFill>
          <a:schemeClr val="accent2">
            <a:hueOff val="-1091522"/>
            <a:satOff val="-62946"/>
            <a:lumOff val="6471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Desarrollo del backend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dibujar el mapa API 2 horas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llamar los datos del CSV 5 horas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800" kern="1200"/>
        </a:p>
      </dsp:txBody>
      <dsp:txXfrm>
        <a:off x="4139" y="3177485"/>
        <a:ext cx="1558312" cy="934987"/>
      </dsp:txXfrm>
    </dsp:sp>
    <dsp:sp modelId="{BC5B19A9-3C94-4560-957C-767B0A6387C6}">
      <dsp:nvSpPr>
        <dsp:cNvPr id="0" name=""/>
        <dsp:cNvSpPr/>
      </dsp:nvSpPr>
      <dsp:spPr>
        <a:xfrm>
          <a:off x="3477376" y="3599259"/>
          <a:ext cx="3278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811" y="45720"/>
              </a:lnTo>
            </a:path>
          </a:pathLst>
        </a:custGeom>
        <a:noFill/>
        <a:ln w="6350" cap="flat" cmpd="sng" algn="ctr">
          <a:solidFill>
            <a:schemeClr val="accent2">
              <a:hueOff val="-1455363"/>
              <a:satOff val="-83928"/>
              <a:lumOff val="8628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632321" y="3643187"/>
        <a:ext cx="17920" cy="3584"/>
      </dsp:txXfrm>
    </dsp:sp>
    <dsp:sp modelId="{C2C42A1A-0A72-412A-A2C4-AA9A8DB4E3FB}">
      <dsp:nvSpPr>
        <dsp:cNvPr id="0" name=""/>
        <dsp:cNvSpPr/>
      </dsp:nvSpPr>
      <dsp:spPr>
        <a:xfrm>
          <a:off x="1920863" y="3177485"/>
          <a:ext cx="1558312" cy="934987"/>
        </a:xfrm>
        <a:prstGeom prst="rect">
          <a:avLst/>
        </a:prstGeom>
        <a:solidFill>
          <a:schemeClr val="accent2">
            <a:hueOff val="-1273443"/>
            <a:satOff val="-73437"/>
            <a:lumOff val="7549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Testing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4 horas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800" kern="1200"/>
        </a:p>
      </dsp:txBody>
      <dsp:txXfrm>
        <a:off x="1920863" y="3177485"/>
        <a:ext cx="1558312" cy="934987"/>
      </dsp:txXfrm>
    </dsp:sp>
    <dsp:sp modelId="{419F8834-FDCA-42A8-8EFD-3D5C83D48B7A}">
      <dsp:nvSpPr>
        <dsp:cNvPr id="0" name=""/>
        <dsp:cNvSpPr/>
      </dsp:nvSpPr>
      <dsp:spPr>
        <a:xfrm>
          <a:off x="3837587" y="3177485"/>
          <a:ext cx="1558312" cy="934987"/>
        </a:xfrm>
        <a:prstGeom prst="rect">
          <a:avLst/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Entrega del proyecto</a:t>
          </a:r>
        </a:p>
      </dsp:txBody>
      <dsp:txXfrm>
        <a:off x="3837587" y="3177485"/>
        <a:ext cx="1558312" cy="9349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Aprendizaje basado en proyectos</Template>
  <TotalTime>291</TotalTime>
  <Pages>1</Pages>
  <Words>771</Words>
  <Characters>4243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Robert dennis Salazar Arias</cp:lastModifiedBy>
  <cp:revision>17</cp:revision>
  <dcterms:created xsi:type="dcterms:W3CDTF">2019-11-11T10:48:00Z</dcterms:created>
  <dcterms:modified xsi:type="dcterms:W3CDTF">2019-11-17T23:01:00Z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2018-08-18T06:30:57.0648374Z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